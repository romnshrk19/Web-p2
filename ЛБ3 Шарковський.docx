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0FF1FFBC" w:rsidR="003B4B06" w:rsidRPr="00276AB9" w:rsidRDefault="00693CCB" w:rsidP="00C47921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7641B8">
        <w:rPr>
          <w:b/>
          <w:sz w:val="28"/>
          <w:szCs w:val="28"/>
        </w:rPr>
        <w:t>Лабораторна робота №</w:t>
      </w:r>
      <w:r w:rsidR="00276AB9">
        <w:rPr>
          <w:b/>
          <w:sz w:val="28"/>
          <w:szCs w:val="28"/>
          <w:lang w:val="en-US"/>
        </w:rPr>
        <w:t>3</w:t>
      </w:r>
    </w:p>
    <w:p w14:paraId="323FF749" w14:textId="2E20F9F1" w:rsidR="00EE39A7" w:rsidRDefault="00276AB9" w:rsidP="00FF07A0">
      <w:pPr>
        <w:spacing w:line="360" w:lineRule="auto"/>
        <w:ind w:firstLine="567"/>
        <w:jc w:val="center"/>
        <w:rPr>
          <w:b/>
          <w:i/>
          <w:iCs/>
          <w:color w:val="9BBB59" w:themeColor="accent3"/>
          <w:sz w:val="28"/>
          <w:szCs w:val="28"/>
        </w:rPr>
      </w:pPr>
      <w:r w:rsidRPr="00276AB9">
        <w:rPr>
          <w:b/>
          <w:i/>
          <w:iCs/>
          <w:color w:val="9BBB59" w:themeColor="accent3"/>
          <w:sz w:val="28"/>
          <w:szCs w:val="28"/>
        </w:rPr>
        <w:t>Написання функцій. Робота з масивами.</w:t>
      </w:r>
    </w:p>
    <w:p w14:paraId="42215E14" w14:textId="77777777" w:rsidR="00276AB9" w:rsidRPr="00EA58D2" w:rsidRDefault="00276AB9" w:rsidP="00FF07A0">
      <w:pPr>
        <w:spacing w:line="360" w:lineRule="auto"/>
        <w:ind w:firstLine="567"/>
        <w:jc w:val="center"/>
        <w:rPr>
          <w:rFonts w:eastAsiaTheme="minorEastAsia"/>
          <w:b/>
          <w:i/>
          <w:iCs/>
          <w:color w:val="9BBB59" w:themeColor="accent3"/>
          <w:sz w:val="28"/>
          <w:szCs w:val="28"/>
        </w:rPr>
      </w:pPr>
    </w:p>
    <w:p w14:paraId="122A134D" w14:textId="257E74E3" w:rsidR="007E0E0B" w:rsidRPr="00EA58D2" w:rsidRDefault="00693CCB" w:rsidP="007E0E0B">
      <w:pPr>
        <w:spacing w:line="360" w:lineRule="auto"/>
        <w:ind w:firstLine="567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/>
          <w:i/>
          <w:iCs/>
          <w:color w:val="9BBB59" w:themeColor="accent3"/>
          <w:sz w:val="28"/>
          <w:szCs w:val="28"/>
        </w:rPr>
        <w:t xml:space="preserve">Мета: </w:t>
      </w:r>
      <w:bookmarkStart w:id="0" w:name="_Hlk116571102"/>
      <w:bookmarkStart w:id="1" w:name="_Hlk132795185"/>
      <w:r w:rsidR="00276AB9" w:rsidRPr="00276AB9">
        <w:rPr>
          <w:rFonts w:eastAsiaTheme="minorEastAsia"/>
          <w:bCs/>
          <w:sz w:val="28"/>
          <w:szCs w:val="28"/>
        </w:rPr>
        <w:t>навчитися створювати функції в мові JavaScript. Ознайомитися з методами для обробки масивів. Закріпити навички роботи з рядками.</w:t>
      </w:r>
    </w:p>
    <w:bookmarkEnd w:id="0"/>
    <w:bookmarkEnd w:id="1"/>
    <w:p w14:paraId="3F112BEB" w14:textId="77777777" w:rsidR="00E567F3" w:rsidRPr="001E2F14" w:rsidRDefault="00E567F3" w:rsidP="00FF07A0">
      <w:pPr>
        <w:spacing w:line="360" w:lineRule="auto"/>
        <w:jc w:val="center"/>
      </w:pPr>
    </w:p>
    <w:p w14:paraId="1890D645" w14:textId="0778CC5E" w:rsidR="002F6008" w:rsidRDefault="002F6008" w:rsidP="00EA58D2"/>
    <w:p w14:paraId="0BF362AC" w14:textId="01F75AAD" w:rsidR="001E2F14" w:rsidRDefault="002F6008" w:rsidP="00FF07A0">
      <w:pPr>
        <w:pStyle w:val="a9"/>
        <w:spacing w:line="360" w:lineRule="auto"/>
        <w:jc w:val="center"/>
        <w:rPr>
          <w:b/>
          <w:bCs/>
          <w:color w:val="9BBB59" w:themeColor="accent3"/>
          <w:sz w:val="28"/>
          <w:szCs w:val="28"/>
        </w:rPr>
      </w:pPr>
      <w:r w:rsidRPr="00EA58D2">
        <w:rPr>
          <w:b/>
          <w:bCs/>
          <w:color w:val="9BBB59" w:themeColor="accent3"/>
          <w:sz w:val="28"/>
          <w:szCs w:val="28"/>
        </w:rPr>
        <w:t>Хід Роботи:</w:t>
      </w:r>
    </w:p>
    <w:p w14:paraId="1F06F7F0" w14:textId="77D71EFA" w:rsidR="00276AB9" w:rsidRDefault="001E2F14" w:rsidP="00276AB9">
      <w:pPr>
        <w:pStyle w:val="ad"/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proofErr w:type="spellStart"/>
      <w:r w:rsidRPr="00EA58D2">
        <w:rPr>
          <w:b/>
          <w:bCs/>
          <w:i/>
          <w:iCs/>
          <w:color w:val="9BBB59" w:themeColor="accent3"/>
          <w:sz w:val="28"/>
          <w:szCs w:val="28"/>
        </w:rPr>
        <w:t>Завдання</w:t>
      </w:r>
      <w:proofErr w:type="spellEnd"/>
      <w:r w:rsidRPr="00EA58D2">
        <w:rPr>
          <w:b/>
          <w:bCs/>
          <w:i/>
          <w:iCs/>
          <w:color w:val="9BBB59" w:themeColor="accent3"/>
          <w:sz w:val="28"/>
          <w:szCs w:val="28"/>
        </w:rPr>
        <w:t xml:space="preserve"> 1.</w:t>
      </w:r>
      <w:r>
        <w:rPr>
          <w:sz w:val="28"/>
          <w:szCs w:val="28"/>
        </w:rPr>
        <w:t xml:space="preserve"> </w:t>
      </w:r>
      <w:r w:rsidR="00276AB9" w:rsidRPr="00276AB9">
        <w:rPr>
          <w:sz w:val="28"/>
          <w:szCs w:val="28"/>
          <w:lang w:val="uk-UA"/>
        </w:rPr>
        <w:t>1. Напишіть функцію, яка приймає 2 рядки та порівнює їх довжину. Функція повертає 1, якщо в першому рядку більше символів, ніж у другому; -1 – якщо у другому більше символів, ніж у першому; 0 – якщо рядки однакової довжини.</w:t>
      </w:r>
    </w:p>
    <w:p w14:paraId="12CC4FEA" w14:textId="4322777C" w:rsidR="001E3A59" w:rsidRDefault="001E3A59" w:rsidP="00276AB9">
      <w:pPr>
        <w:pStyle w:val="ad"/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14:paraId="6DDCCD00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stringcomp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str2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4AB174EE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14DFB916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CC46AC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8C031D6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3044DA86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802337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AD3DB55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922A5C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E700D7F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BC2A790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A324C4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EC64AF1" w14:textId="77777777" w:rsidR="001E3A59" w:rsidRDefault="001E3A59" w:rsidP="001E3A5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835F44B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1:"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8E994B8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2:"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3FB4EE1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stringcomp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B0DE721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74E5B8" w14:textId="77777777" w:rsidR="001E3A59" w:rsidRPr="00276AB9" w:rsidRDefault="001E3A59" w:rsidP="00276AB9">
      <w:pPr>
        <w:pStyle w:val="ad"/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14:paraId="28D4AC81" w14:textId="01EA9FD8" w:rsidR="001E3A59" w:rsidRDefault="001E3A59" w:rsidP="001E3A59">
      <w:pPr>
        <w:pStyle w:val="ad"/>
        <w:shd w:val="clear" w:color="auto" w:fill="FFFFFF"/>
        <w:spacing w:line="360" w:lineRule="auto"/>
        <w:contextualSpacing/>
        <w:jc w:val="center"/>
        <w:rPr>
          <w:sz w:val="28"/>
          <w:szCs w:val="28"/>
          <w:lang w:val="uk-UA"/>
        </w:rPr>
      </w:pPr>
    </w:p>
    <w:p w14:paraId="191E8D58" w14:textId="5DA17D38" w:rsidR="001E3A59" w:rsidRDefault="001E3A59" w:rsidP="001E3A59">
      <w:pPr>
        <w:pStyle w:val="ad"/>
        <w:shd w:val="clear" w:color="auto" w:fill="FFFFFF"/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1E3A59">
        <w:rPr>
          <w:sz w:val="28"/>
          <w:szCs w:val="28"/>
          <w:lang w:val="en-US"/>
        </w:rPr>
        <w:lastRenderedPageBreak/>
        <w:drawing>
          <wp:inline distT="0" distB="0" distL="0" distR="0" wp14:anchorId="174DC5E8" wp14:editId="1DAE12BA">
            <wp:extent cx="3474720" cy="1469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423" cy="14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A59">
        <w:rPr>
          <w:sz w:val="28"/>
          <w:szCs w:val="28"/>
          <w:lang w:val="en-US"/>
        </w:rPr>
        <w:drawing>
          <wp:inline distT="0" distB="0" distL="0" distR="0" wp14:anchorId="6A04711A" wp14:editId="75A7357A">
            <wp:extent cx="3419659" cy="14401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684" cy="14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169F" w14:textId="38F382F6" w:rsidR="001E3A59" w:rsidRDefault="001E3A59" w:rsidP="001E3A59">
      <w:pPr>
        <w:pStyle w:val="ad"/>
        <w:shd w:val="clear" w:color="auto" w:fill="FFFFFF"/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1E3A59">
        <w:rPr>
          <w:sz w:val="28"/>
          <w:szCs w:val="28"/>
          <w:lang w:val="en-US"/>
        </w:rPr>
        <w:drawing>
          <wp:inline distT="0" distB="0" distL="0" distR="0" wp14:anchorId="52D73AB8" wp14:editId="0F0FFF58">
            <wp:extent cx="3279528" cy="102596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906" cy="10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238" w14:textId="73C37DAD" w:rsidR="001E3A59" w:rsidRDefault="001E3A59" w:rsidP="001E3A59">
      <w:pPr>
        <w:pStyle w:val="ad"/>
        <w:shd w:val="clear" w:color="auto" w:fill="FFFFFF"/>
        <w:spacing w:line="360" w:lineRule="auto"/>
        <w:contextualSpacing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Рис. 1.1 Результат виконання функції</w:t>
      </w:r>
    </w:p>
    <w:p w14:paraId="2DB94438" w14:textId="377AE140" w:rsidR="001E3A59" w:rsidRDefault="001E3A59" w:rsidP="001E3A59">
      <w:pPr>
        <w:pStyle w:val="ad"/>
        <w:shd w:val="clear" w:color="auto" w:fill="FFFFFF"/>
        <w:spacing w:line="360" w:lineRule="auto"/>
        <w:contextualSpacing/>
        <w:jc w:val="center"/>
        <w:rPr>
          <w:rFonts w:eastAsiaTheme="minorEastAsia"/>
          <w:sz w:val="28"/>
          <w:szCs w:val="28"/>
          <w:lang w:val="uk-UA" w:eastAsia="ja-JP"/>
        </w:rPr>
      </w:pPr>
    </w:p>
    <w:p w14:paraId="21A66445" w14:textId="77777777" w:rsidR="001E3A59" w:rsidRPr="001E3A59" w:rsidRDefault="001E3A59" w:rsidP="001E3A59">
      <w:pPr>
        <w:pStyle w:val="ad"/>
        <w:shd w:val="clear" w:color="auto" w:fill="FFFFFF"/>
        <w:spacing w:line="360" w:lineRule="auto"/>
        <w:ind w:firstLine="567"/>
        <w:contextualSpacing/>
        <w:rPr>
          <w:rFonts w:eastAsiaTheme="minorEastAsia"/>
          <w:sz w:val="28"/>
          <w:szCs w:val="28"/>
          <w:lang w:val="uk-UA" w:eastAsia="ja-JP"/>
        </w:rPr>
      </w:pPr>
      <w:r w:rsidRPr="001E3A59">
        <w:rPr>
          <w:rFonts w:eastAsiaTheme="minorEastAsia"/>
          <w:sz w:val="28"/>
          <w:szCs w:val="28"/>
          <w:lang w:val="uk-UA" w:eastAsia="ja-JP"/>
        </w:rPr>
        <w:t>Напишіть функцію, яка переводить у верхній регістр перший символ</w:t>
      </w:r>
    </w:p>
    <w:p w14:paraId="31D8045C" w14:textId="5DAC2F07" w:rsidR="001E3A59" w:rsidRDefault="001E3A59" w:rsidP="001E3A59">
      <w:pPr>
        <w:pStyle w:val="ad"/>
        <w:shd w:val="clear" w:color="auto" w:fill="FFFFFF"/>
        <w:spacing w:line="360" w:lineRule="auto"/>
        <w:contextualSpacing/>
        <w:rPr>
          <w:rFonts w:eastAsiaTheme="minorEastAsia"/>
          <w:sz w:val="28"/>
          <w:szCs w:val="28"/>
          <w:lang w:val="uk-UA" w:eastAsia="ja-JP"/>
        </w:rPr>
      </w:pPr>
      <w:r w:rsidRPr="001E3A59">
        <w:rPr>
          <w:rFonts w:eastAsiaTheme="minorEastAsia"/>
          <w:sz w:val="28"/>
          <w:szCs w:val="28"/>
          <w:lang w:val="uk-UA" w:eastAsia="ja-JP"/>
        </w:rPr>
        <w:t>переданого рядка.</w:t>
      </w:r>
    </w:p>
    <w:p w14:paraId="594F06F0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firstcap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47CA0C97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charAt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toUpperCase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2D51C9CF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5B7D295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816636F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F19A34" w14:textId="33785BD9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B685C5D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6A3DFA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6D8886B" w14:textId="77777777" w:rsidR="001E3A59" w:rsidRDefault="001E3A59" w:rsidP="001E3A5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firstcap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2822BA3" w14:textId="77777777" w:rsidR="001E3A59" w:rsidRPr="001E3A59" w:rsidRDefault="001E3A59" w:rsidP="001E3A59">
      <w:pPr>
        <w:pStyle w:val="ad"/>
        <w:shd w:val="clear" w:color="auto" w:fill="FFFFFF"/>
        <w:spacing w:line="360" w:lineRule="auto"/>
        <w:contextualSpacing/>
        <w:rPr>
          <w:rFonts w:eastAsiaTheme="minorEastAsia"/>
          <w:sz w:val="28"/>
          <w:szCs w:val="28"/>
          <w:lang w:val="uk-UA" w:eastAsia="ja-JP"/>
        </w:rPr>
      </w:pPr>
    </w:p>
    <w:p w14:paraId="16123132" w14:textId="07BC7593" w:rsidR="001B45DF" w:rsidRDefault="001E3A59" w:rsidP="00EA58D2">
      <w:pPr>
        <w:spacing w:line="360" w:lineRule="auto"/>
        <w:jc w:val="center"/>
        <w:rPr>
          <w:sz w:val="28"/>
          <w:szCs w:val="28"/>
        </w:rPr>
      </w:pPr>
      <w:r w:rsidRPr="001E3A59">
        <w:rPr>
          <w:sz w:val="28"/>
          <w:szCs w:val="28"/>
        </w:rPr>
        <w:drawing>
          <wp:inline distT="0" distB="0" distL="0" distR="0" wp14:anchorId="0BC84242" wp14:editId="6138D005">
            <wp:extent cx="2903220" cy="1258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697" cy="12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A59">
        <w:rPr>
          <w:sz w:val="28"/>
          <w:szCs w:val="28"/>
        </w:rPr>
        <w:drawing>
          <wp:inline distT="0" distB="0" distL="0" distR="0" wp14:anchorId="1A36DA2D" wp14:editId="455CAEEA">
            <wp:extent cx="3070860" cy="9920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418" cy="9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17F" w14:textId="63483ABC" w:rsidR="001E3A59" w:rsidRDefault="001E3A59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1.2 Результат виконання функції</w:t>
      </w:r>
    </w:p>
    <w:p w14:paraId="65023056" w14:textId="20053E9E" w:rsidR="00062715" w:rsidRDefault="00062715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1978927B" w14:textId="77777777" w:rsidR="00062715" w:rsidRPr="00062715" w:rsidRDefault="00062715" w:rsidP="00062715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062715">
        <w:rPr>
          <w:rFonts w:eastAsiaTheme="minorEastAsia"/>
          <w:sz w:val="28"/>
          <w:szCs w:val="28"/>
        </w:rPr>
        <w:lastRenderedPageBreak/>
        <w:t>Напишіть функцію, яка підраховує кількість голосних літер у переданому рядку.</w:t>
      </w:r>
    </w:p>
    <w:p w14:paraId="2E557442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numofvowels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1F59DB26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vows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AEOIUYaeoiuy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5390C1B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89256B5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71150AA2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vows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4F45E17C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charAt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vows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)){</w:t>
      </w:r>
    </w:p>
    <w:p w14:paraId="46E83CF8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677D7A6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4E98E82D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5B0FDD43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AA84828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4E4E0D3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B91E4A2" w14:textId="5D9410CC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4A7B6C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6D9A40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numofvowels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455598C" w14:textId="77777777" w:rsidR="00062715" w:rsidRDefault="00062715" w:rsidP="0006271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3FF20B" w14:textId="7724FB44" w:rsidR="00062715" w:rsidRDefault="00062715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60C86659" w14:textId="484AA5C9" w:rsidR="00062715" w:rsidRDefault="00062715" w:rsidP="00EA58D2">
      <w:pPr>
        <w:spacing w:line="360" w:lineRule="auto"/>
        <w:jc w:val="center"/>
        <w:rPr>
          <w:noProof/>
        </w:rPr>
      </w:pPr>
      <w:r w:rsidRPr="00062715">
        <w:rPr>
          <w:rFonts w:eastAsiaTheme="minorEastAsia"/>
          <w:sz w:val="28"/>
          <w:szCs w:val="28"/>
        </w:rPr>
        <w:drawing>
          <wp:inline distT="0" distB="0" distL="0" distR="0" wp14:anchorId="62D5A93A" wp14:editId="51B169F2">
            <wp:extent cx="2857500" cy="1200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836" cy="12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15">
        <w:rPr>
          <w:noProof/>
        </w:rPr>
        <w:t xml:space="preserve"> </w:t>
      </w:r>
      <w:r w:rsidRPr="00062715">
        <w:rPr>
          <w:rFonts w:eastAsiaTheme="minorEastAsia"/>
          <w:sz w:val="28"/>
          <w:szCs w:val="28"/>
        </w:rPr>
        <w:drawing>
          <wp:inline distT="0" distB="0" distL="0" distR="0" wp14:anchorId="63E7A44C" wp14:editId="3CA54568">
            <wp:extent cx="3110701" cy="97067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506" cy="9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44D3" w14:textId="3E07D5C8" w:rsidR="00062715" w:rsidRDefault="00062715" w:rsidP="00062715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1.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Результат виконання функції</w:t>
      </w:r>
    </w:p>
    <w:p w14:paraId="72C6DBEB" w14:textId="606827D0" w:rsidR="00062715" w:rsidRDefault="00062715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16CC38CC" w14:textId="56B33CEB" w:rsidR="00BB45CE" w:rsidRDefault="00BB45CE" w:rsidP="00BB45CE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BB45CE">
        <w:rPr>
          <w:rFonts w:eastAsiaTheme="minorEastAsia"/>
          <w:sz w:val="28"/>
          <w:szCs w:val="28"/>
        </w:rPr>
        <w:t>Напишіть функцію для перевірки спаму в переданому рядку. Функція</w:t>
      </w:r>
      <w:r>
        <w:rPr>
          <w:rFonts w:eastAsiaTheme="minorEastAsia"/>
          <w:sz w:val="28"/>
          <w:szCs w:val="28"/>
        </w:rPr>
        <w:t xml:space="preserve"> </w:t>
      </w:r>
      <w:r w:rsidRPr="00BB45CE">
        <w:rPr>
          <w:rFonts w:eastAsiaTheme="minorEastAsia"/>
          <w:sz w:val="28"/>
          <w:szCs w:val="28"/>
        </w:rPr>
        <w:t xml:space="preserve">повертає </w:t>
      </w:r>
      <w:proofErr w:type="spellStart"/>
      <w:r w:rsidRPr="00BB45CE">
        <w:rPr>
          <w:rFonts w:eastAsiaTheme="minorEastAsia"/>
          <w:sz w:val="28"/>
          <w:szCs w:val="28"/>
        </w:rPr>
        <w:t>true</w:t>
      </w:r>
      <w:proofErr w:type="spellEnd"/>
      <w:r w:rsidRPr="00BB45CE">
        <w:rPr>
          <w:rFonts w:eastAsiaTheme="minorEastAsia"/>
          <w:sz w:val="28"/>
          <w:szCs w:val="28"/>
        </w:rPr>
        <w:t xml:space="preserve">, якщо рядок містить спам. Спамом вважати наступні слова: 100%безкоштовно, збільшення продажів, тільки сьогодні, не видаляйте, </w:t>
      </w:r>
      <w:proofErr w:type="spellStart"/>
      <w:r w:rsidRPr="00BB45CE">
        <w:rPr>
          <w:rFonts w:eastAsiaTheme="minorEastAsia"/>
          <w:sz w:val="28"/>
          <w:szCs w:val="28"/>
        </w:rPr>
        <w:t>ххх</w:t>
      </w:r>
      <w:proofErr w:type="spellEnd"/>
      <w:r w:rsidRPr="00BB45CE">
        <w:rPr>
          <w:rFonts w:eastAsiaTheme="minorEastAsia"/>
          <w:sz w:val="28"/>
          <w:szCs w:val="28"/>
        </w:rPr>
        <w:t>.</w:t>
      </w:r>
    </w:p>
    <w:p w14:paraId="0980A49A" w14:textId="56B33CEB" w:rsidR="00BB45CE" w:rsidRP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spamCheck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7376DEE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spam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"100%безкоштовно"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"збільшення продажів"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"тільки сьогодні"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"не видаляйте"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"xxx"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14810FF7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spam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64E3BAA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spamw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spam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253C6CA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includes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spamw</w:t>
      </w:r>
      <w:proofErr w:type="spellEnd"/>
      <w:r>
        <w:rPr>
          <w:rFonts w:ascii="Consolas" w:hAnsi="Consolas"/>
          <w:color w:val="CCCCCC"/>
          <w:sz w:val="21"/>
          <w:szCs w:val="21"/>
        </w:rPr>
        <w:t>)) {</w:t>
      </w:r>
    </w:p>
    <w:p w14:paraId="12FE3204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CD17608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AA9DBAF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15DAD0D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1C4BBD1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3661093" w14:textId="0B1645DB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1D82F3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13564CA" w14:textId="77777777" w:rsid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spamCheck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0829A87" w14:textId="77777777" w:rsidR="00BB45CE" w:rsidRPr="00BB45CE" w:rsidRDefault="00BB45CE" w:rsidP="00BB4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077ACD" w14:textId="77777777" w:rsidR="00BB45CE" w:rsidRDefault="00BB45CE" w:rsidP="00BB45CE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</w:p>
    <w:p w14:paraId="3DB43020" w14:textId="63DF6866" w:rsidR="00062715" w:rsidRDefault="00BB45CE" w:rsidP="00BB45C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BB45CE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4ECE05C1" wp14:editId="101712AF">
            <wp:extent cx="2575560" cy="1097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228" cy="11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5CE">
        <w:rPr>
          <w:rFonts w:eastAsiaTheme="minorEastAsia"/>
          <w:sz w:val="28"/>
          <w:szCs w:val="28"/>
        </w:rPr>
        <w:drawing>
          <wp:inline distT="0" distB="0" distL="0" distR="0" wp14:anchorId="7D315AEC" wp14:editId="393E64B8">
            <wp:extent cx="2842260" cy="88917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789" cy="8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77DC" w14:textId="144EFB12" w:rsidR="00BB45CE" w:rsidRDefault="00BB45CE" w:rsidP="00BB45CE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1.</w:t>
      </w:r>
      <w:r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Результат виконання функції</w:t>
      </w:r>
    </w:p>
    <w:p w14:paraId="3502A174" w14:textId="40F8B6A8" w:rsidR="00BB45CE" w:rsidRDefault="00BB45CE" w:rsidP="00BB45CE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1BF68C1B" w14:textId="77777777" w:rsidR="00BB45CE" w:rsidRPr="00BB45CE" w:rsidRDefault="00BB45CE" w:rsidP="00BB45CE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BB45CE">
        <w:rPr>
          <w:rFonts w:eastAsiaTheme="minorEastAsia"/>
          <w:sz w:val="28"/>
          <w:szCs w:val="28"/>
        </w:rPr>
        <w:t>Напишіть функцію скорочення рядка. Функція приймає рядок та його</w:t>
      </w:r>
    </w:p>
    <w:p w14:paraId="20842ADE" w14:textId="5C69B848" w:rsidR="00BB45CE" w:rsidRDefault="00BB45CE" w:rsidP="00BB45CE">
      <w:pPr>
        <w:spacing w:line="360" w:lineRule="auto"/>
        <w:ind w:firstLine="567"/>
        <w:jc w:val="both"/>
        <w:rPr>
          <w:rFonts w:eastAsiaTheme="minorEastAsia" w:hint="eastAsia"/>
          <w:sz w:val="28"/>
          <w:szCs w:val="28"/>
        </w:rPr>
      </w:pPr>
      <w:r w:rsidRPr="00BB45CE">
        <w:rPr>
          <w:rFonts w:eastAsiaTheme="minorEastAsia"/>
          <w:sz w:val="28"/>
          <w:szCs w:val="28"/>
        </w:rPr>
        <w:t xml:space="preserve">максимальну довжину. Якщо довжина рядка більша, ніж максимальна, необхідно відкинути зайві символи, додавши замість них три крапки. Наприклад: </w:t>
      </w:r>
      <w:proofErr w:type="spellStart"/>
      <w:r w:rsidRPr="00BB45CE">
        <w:rPr>
          <w:rFonts w:eastAsiaTheme="minorEastAsia"/>
          <w:sz w:val="28"/>
          <w:szCs w:val="28"/>
        </w:rPr>
        <w:t>truncate</w:t>
      </w:r>
      <w:proofErr w:type="spellEnd"/>
      <w:r w:rsidRPr="00BB45CE">
        <w:rPr>
          <w:rFonts w:eastAsiaTheme="minorEastAsia"/>
          <w:sz w:val="28"/>
          <w:szCs w:val="28"/>
        </w:rPr>
        <w:t>("</w:t>
      </w:r>
      <w:proofErr w:type="spellStart"/>
      <w:r w:rsidRPr="00BB45CE">
        <w:rPr>
          <w:rFonts w:eastAsiaTheme="minorEastAsia"/>
          <w:sz w:val="28"/>
          <w:szCs w:val="28"/>
        </w:rPr>
        <w:t>Hello</w:t>
      </w:r>
      <w:proofErr w:type="spellEnd"/>
      <w:r w:rsidRPr="00BB45CE">
        <w:rPr>
          <w:rFonts w:eastAsiaTheme="minorEastAsia"/>
          <w:sz w:val="28"/>
          <w:szCs w:val="28"/>
        </w:rPr>
        <w:t xml:space="preserve">, </w:t>
      </w:r>
      <w:proofErr w:type="spellStart"/>
      <w:r w:rsidRPr="00BB45CE">
        <w:rPr>
          <w:rFonts w:eastAsiaTheme="minorEastAsia"/>
          <w:sz w:val="28"/>
          <w:szCs w:val="28"/>
        </w:rPr>
        <w:t>world</w:t>
      </w:r>
      <w:proofErr w:type="spellEnd"/>
      <w:r w:rsidRPr="00BB45CE">
        <w:rPr>
          <w:rFonts w:eastAsiaTheme="minorEastAsia"/>
          <w:sz w:val="28"/>
          <w:szCs w:val="28"/>
        </w:rPr>
        <w:t>!", 8) має повернути "</w:t>
      </w:r>
      <w:proofErr w:type="spellStart"/>
      <w:r w:rsidRPr="00BB45CE">
        <w:rPr>
          <w:rFonts w:eastAsiaTheme="minorEastAsia"/>
          <w:sz w:val="28"/>
          <w:szCs w:val="28"/>
        </w:rPr>
        <w:t>Hello</w:t>
      </w:r>
      <w:proofErr w:type="spellEnd"/>
      <w:r w:rsidRPr="00BB45CE">
        <w:rPr>
          <w:rFonts w:eastAsiaTheme="minorEastAsia"/>
          <w:sz w:val="28"/>
          <w:szCs w:val="28"/>
        </w:rPr>
        <w:t>...".</w:t>
      </w:r>
    </w:p>
    <w:p w14:paraId="7F344195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shortenString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14:paraId="12C4EE30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14:paraId="27F2610F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"..."</w:t>
      </w:r>
    </w:p>
    <w:p w14:paraId="18824A14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9609BA2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A3F82CC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str1</w:t>
      </w:r>
    </w:p>
    <w:p w14:paraId="2189A9FF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94B65F7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9395C4" w14:textId="436527EB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80AC960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0DC4383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length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D16D80D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shortenString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AB93552" w14:textId="77777777" w:rsidR="009C45AE" w:rsidRDefault="009C45AE" w:rsidP="009C45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89EC7F" w14:textId="6546A08F" w:rsidR="00BB45CE" w:rsidRDefault="00BB45CE" w:rsidP="00062715">
      <w:pPr>
        <w:spacing w:line="360" w:lineRule="auto"/>
        <w:rPr>
          <w:rFonts w:eastAsiaTheme="minorEastAsia"/>
          <w:sz w:val="28"/>
          <w:szCs w:val="28"/>
        </w:rPr>
      </w:pPr>
    </w:p>
    <w:p w14:paraId="736807EB" w14:textId="709A3882" w:rsidR="009C45AE" w:rsidRDefault="009C45AE" w:rsidP="009C45AE">
      <w:pPr>
        <w:spacing w:line="360" w:lineRule="auto"/>
        <w:jc w:val="center"/>
        <w:rPr>
          <w:noProof/>
        </w:rPr>
      </w:pPr>
      <w:r w:rsidRPr="00BB45CE">
        <w:rPr>
          <w:rFonts w:eastAsiaTheme="minorEastAsia"/>
          <w:sz w:val="28"/>
          <w:szCs w:val="28"/>
        </w:rPr>
        <w:drawing>
          <wp:inline distT="0" distB="0" distL="0" distR="0" wp14:anchorId="14806846" wp14:editId="35507E39">
            <wp:extent cx="2900951" cy="1264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714" cy="12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5AE">
        <w:rPr>
          <w:noProof/>
        </w:rPr>
        <w:t xml:space="preserve"> </w:t>
      </w:r>
      <w:r w:rsidRPr="009C45AE">
        <w:rPr>
          <w:noProof/>
        </w:rPr>
        <w:drawing>
          <wp:inline distT="0" distB="0" distL="0" distR="0" wp14:anchorId="3E17B582" wp14:editId="2E9B0356">
            <wp:extent cx="3116580" cy="1351838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6745" cy="13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F3C" w14:textId="6776B6CE" w:rsidR="00062715" w:rsidRDefault="009C45AE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9C45AE">
        <w:rPr>
          <w:rFonts w:eastAsiaTheme="minorEastAsia"/>
          <w:sz w:val="28"/>
          <w:szCs w:val="28"/>
        </w:rPr>
        <w:drawing>
          <wp:inline distT="0" distB="0" distL="0" distR="0" wp14:anchorId="567F5488" wp14:editId="6FD22489">
            <wp:extent cx="3687126" cy="1173480"/>
            <wp:effectExtent l="0" t="0" r="889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309" cy="11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1EBF" w14:textId="71CC95F7" w:rsidR="009C45AE" w:rsidRDefault="009C45AE" w:rsidP="009C45AE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1.</w:t>
      </w: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Результат виконання функції</w:t>
      </w:r>
    </w:p>
    <w:p w14:paraId="504FE61C" w14:textId="5CE9CB22" w:rsidR="009C45AE" w:rsidRDefault="009C45AE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1022BCE2" w14:textId="77777777" w:rsidR="009C45AE" w:rsidRDefault="009C45AE" w:rsidP="00EA58D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3B810247" w14:textId="7E125952" w:rsidR="009C45AE" w:rsidRDefault="009C45AE" w:rsidP="009C45AE">
      <w:pPr>
        <w:spacing w:line="360" w:lineRule="auto"/>
        <w:ind w:firstLine="567"/>
        <w:rPr>
          <w:rFonts w:eastAsiaTheme="minorEastAsia"/>
          <w:sz w:val="28"/>
          <w:szCs w:val="28"/>
        </w:rPr>
      </w:pPr>
      <w:r w:rsidRPr="009C45AE">
        <w:rPr>
          <w:rFonts w:eastAsiaTheme="minorEastAsia"/>
          <w:sz w:val="28"/>
          <w:szCs w:val="28"/>
        </w:rPr>
        <w:lastRenderedPageBreak/>
        <w:t>Напишіть функцію, яка приймає рядок і символ і виводить індекси, за якими знаходиться цей символ у рядку. Також виведіть, скільки разів зустрічається цей символ у рядку.</w:t>
      </w:r>
    </w:p>
    <w:p w14:paraId="799884D4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symbol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6B2CB971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2DD30AC7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4514F55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0E5D3DF5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str1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charAt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2A1E9DD2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73995581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"</w:t>
      </w:r>
    </w:p>
    <w:p w14:paraId="5C723C5C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5827110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8382BE9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indexes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count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</w:p>
    <w:p w14:paraId="3DF94CDB" w14:textId="4CF26FC9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BB75980" w14:textId="13F1310F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CF7981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string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A7522A7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symbol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ABF43E0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symbol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26F3D0B6" w14:textId="77777777" w:rsidR="005A39B3" w:rsidRDefault="005A39B3" w:rsidP="005A3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77DE72" w14:textId="4EC3D8A0" w:rsidR="009C45AE" w:rsidRDefault="009C45AE" w:rsidP="005A39B3">
      <w:pPr>
        <w:spacing w:line="360" w:lineRule="auto"/>
        <w:rPr>
          <w:rFonts w:eastAsiaTheme="minorEastAsia"/>
          <w:sz w:val="28"/>
          <w:szCs w:val="28"/>
        </w:rPr>
      </w:pPr>
    </w:p>
    <w:p w14:paraId="7F14A90A" w14:textId="359C6C4E" w:rsidR="009C45AE" w:rsidRDefault="009C45AE" w:rsidP="009C45A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9C45AE">
        <w:rPr>
          <w:rFonts w:eastAsiaTheme="minorEastAsia"/>
          <w:sz w:val="28"/>
          <w:szCs w:val="28"/>
        </w:rPr>
        <w:drawing>
          <wp:inline distT="0" distB="0" distL="0" distR="0" wp14:anchorId="229A4D14" wp14:editId="04C1FC70">
            <wp:extent cx="2928327" cy="12573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7058" cy="12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9B3" w:rsidRPr="005A39B3">
        <w:rPr>
          <w:rFonts w:eastAsiaTheme="minorEastAsia"/>
          <w:sz w:val="28"/>
          <w:szCs w:val="28"/>
        </w:rPr>
        <w:drawing>
          <wp:inline distT="0" distB="0" distL="0" distR="0" wp14:anchorId="4CF3C460" wp14:editId="4389C770">
            <wp:extent cx="2837243" cy="1211580"/>
            <wp:effectExtent l="0" t="0" r="127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06" cy="12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743F" w14:textId="7E923F94" w:rsidR="005A39B3" w:rsidRDefault="005A39B3" w:rsidP="009C45A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drawing>
          <wp:inline distT="0" distB="0" distL="0" distR="0" wp14:anchorId="7F4463DC" wp14:editId="7346CF79">
            <wp:extent cx="3749040" cy="1193184"/>
            <wp:effectExtent l="0" t="0" r="381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005" cy="11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6EA" w14:textId="731C22B6" w:rsidR="005A39B3" w:rsidRDefault="005A39B3" w:rsidP="005A39B3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1.</w:t>
      </w:r>
      <w:r>
        <w:rPr>
          <w:rFonts w:eastAsiaTheme="minorEastAsia"/>
          <w:sz w:val="28"/>
          <w:szCs w:val="28"/>
        </w:rPr>
        <w:t>6</w:t>
      </w:r>
      <w:r>
        <w:rPr>
          <w:rFonts w:eastAsiaTheme="minorEastAsia"/>
          <w:sz w:val="28"/>
          <w:szCs w:val="28"/>
        </w:rPr>
        <w:t xml:space="preserve"> Результат виконання функції</w:t>
      </w:r>
    </w:p>
    <w:p w14:paraId="4B9DFCE3" w14:textId="196CA2DF" w:rsidR="005A39B3" w:rsidRDefault="005A39B3" w:rsidP="009C45AE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2C2ED0CC" w14:textId="77777777" w:rsidR="005A39B3" w:rsidRPr="005A39B3" w:rsidRDefault="005A39B3" w:rsidP="005A39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t>Створіть об’єкт, що описує час (години, хвилини, секунди), і наступні функції для роботи з цим об’єктом.</w:t>
      </w:r>
    </w:p>
    <w:p w14:paraId="1B0CE52C" w14:textId="77777777" w:rsidR="005A39B3" w:rsidRPr="005A39B3" w:rsidRDefault="005A39B3" w:rsidP="005A39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t>1. Функція виведення часу на екран.</w:t>
      </w:r>
    </w:p>
    <w:p w14:paraId="58C09243" w14:textId="77777777" w:rsidR="005A39B3" w:rsidRPr="005A39B3" w:rsidRDefault="005A39B3" w:rsidP="005A39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t>2. Функція зміни часу на передану кількість секунд.</w:t>
      </w:r>
    </w:p>
    <w:p w14:paraId="6EB806E7" w14:textId="77777777" w:rsidR="005A39B3" w:rsidRPr="005A39B3" w:rsidRDefault="005A39B3" w:rsidP="005A39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t>3. Функція зміни часу на передану кількість хвилин.</w:t>
      </w:r>
    </w:p>
    <w:p w14:paraId="24EDC1B5" w14:textId="77777777" w:rsidR="005A39B3" w:rsidRPr="005A39B3" w:rsidRDefault="005A39B3" w:rsidP="005A39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t>4. Функція зміни часу на передану кількість годин.</w:t>
      </w:r>
    </w:p>
    <w:p w14:paraId="0C8B7DFD" w14:textId="67B74048" w:rsidR="005A39B3" w:rsidRDefault="005A39B3" w:rsidP="00465254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A39B3">
        <w:rPr>
          <w:rFonts w:eastAsiaTheme="minorEastAsia"/>
          <w:sz w:val="28"/>
          <w:szCs w:val="28"/>
        </w:rPr>
        <w:lastRenderedPageBreak/>
        <w:t>Враховуйте те, що в останніх 3 функціях при зміні однієї частини часу, може змінитися й інша. Наприклад: якщо до часу «20:30:45» додати 30 секунд, то має вийти «20:31:15», а не «20:30:75».</w:t>
      </w:r>
    </w:p>
    <w:p w14:paraId="6B2F3DE7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E66B5E4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55C9FC2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402B275" w14:textId="5A57261D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C5DFB21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852958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showtime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5D8FCBBD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addzero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0880965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addzero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DDD4B92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addzero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DA8FED3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displayseconds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744B5DF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22022852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D19274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addzero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14:paraId="4DEC3C9D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7ADE3005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38E5199E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48148828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14:paraId="56B8447E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</w:p>
    <w:p w14:paraId="76286711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706FA74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31C2F09C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955A8E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2BFB0CE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EECA04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Hours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59C8ECF8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Minutes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0C37C721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52DEF914" w14:textId="77777777" w:rsidR="00465254" w:rsidRDefault="00465254" w:rsidP="0046525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showtime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62D0CE3" w14:textId="77777777" w:rsidR="00465254" w:rsidRDefault="00465254" w:rsidP="009C45AE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13E38901" w14:textId="47B46242" w:rsidR="005A39B3" w:rsidRDefault="005A39B3" w:rsidP="00465254">
      <w:pPr>
        <w:spacing w:line="360" w:lineRule="auto"/>
        <w:jc w:val="center"/>
        <w:rPr>
          <w:noProof/>
        </w:rPr>
      </w:pPr>
      <w:r w:rsidRPr="005A39B3">
        <w:rPr>
          <w:rFonts w:eastAsiaTheme="minorEastAsia"/>
          <w:sz w:val="28"/>
          <w:szCs w:val="28"/>
        </w:rPr>
        <w:drawing>
          <wp:inline distT="0" distB="0" distL="0" distR="0" wp14:anchorId="31349DD7" wp14:editId="0992599E">
            <wp:extent cx="2849880" cy="1217676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9254" cy="122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9B3">
        <w:rPr>
          <w:rFonts w:eastAsiaTheme="minorEastAsia"/>
          <w:sz w:val="28"/>
          <w:szCs w:val="28"/>
        </w:rPr>
        <w:drawing>
          <wp:inline distT="0" distB="0" distL="0" distR="0" wp14:anchorId="334DCD22" wp14:editId="23D49D2C">
            <wp:extent cx="2895600" cy="1251444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4368" cy="12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9B3">
        <w:rPr>
          <w:noProof/>
        </w:rPr>
        <w:drawing>
          <wp:inline distT="0" distB="0" distL="0" distR="0" wp14:anchorId="1B8C48E3" wp14:editId="7AA20D73">
            <wp:extent cx="2895600" cy="12799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057" cy="12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54" w:rsidRPr="00465254">
        <w:rPr>
          <w:noProof/>
        </w:rPr>
        <w:drawing>
          <wp:inline distT="0" distB="0" distL="0" distR="0" wp14:anchorId="06BF284B" wp14:editId="29DD6A26">
            <wp:extent cx="2948940" cy="9453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4545" cy="9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74C" w14:textId="462FED8C" w:rsidR="00465254" w:rsidRDefault="00465254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 Результат виконання функції</w:t>
      </w:r>
      <w:r>
        <w:rPr>
          <w:rFonts w:eastAsiaTheme="minorEastAsia"/>
          <w:sz w:val="28"/>
          <w:szCs w:val="28"/>
        </w:rPr>
        <w:t xml:space="preserve"> виведення часу на екран</w:t>
      </w:r>
    </w:p>
    <w:p w14:paraId="37B8E9E1" w14:textId="4BF1244B" w:rsidR="00465254" w:rsidRDefault="00465254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7D0A3CFD" w14:textId="4D045519" w:rsidR="00465254" w:rsidRDefault="00465254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3A417919" w14:textId="7CCF85D3" w:rsidR="00552FB8" w:rsidRDefault="00552FB8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5FCC7D46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lastRenderedPageBreak/>
        <w:t>addseconds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2EEBF5F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C306A4A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totalSeconds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3600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6A7D5D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totalSeconds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3600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8582284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30F19B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8B17E01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5AED75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adds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645473EC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addseconds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adds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6F01D72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showtime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14A669CB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4DF660" w14:textId="77777777" w:rsidR="00552FB8" w:rsidRDefault="00552FB8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0BC67B18" w14:textId="339C9391" w:rsidR="00465254" w:rsidRDefault="00552FB8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552FB8">
        <w:rPr>
          <w:rFonts w:eastAsiaTheme="minorEastAsia"/>
          <w:sz w:val="28"/>
          <w:szCs w:val="28"/>
        </w:rPr>
        <w:drawing>
          <wp:inline distT="0" distB="0" distL="0" distR="0" wp14:anchorId="28052604" wp14:editId="6E355EC1">
            <wp:extent cx="2804160" cy="119596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2349" cy="11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FB8">
        <w:rPr>
          <w:rFonts w:eastAsiaTheme="minorEastAsia"/>
          <w:sz w:val="28"/>
          <w:szCs w:val="28"/>
        </w:rPr>
        <w:drawing>
          <wp:inline distT="0" distB="0" distL="0" distR="0" wp14:anchorId="18D603C2" wp14:editId="655AFA66">
            <wp:extent cx="3368040" cy="1045673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038" cy="10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E47" w14:textId="357B7FF4" w:rsidR="00552FB8" w:rsidRDefault="00552FB8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2.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Результат виконання функції </w:t>
      </w:r>
      <w:r>
        <w:rPr>
          <w:rFonts w:eastAsiaTheme="minorEastAsia"/>
          <w:sz w:val="28"/>
          <w:szCs w:val="28"/>
        </w:rPr>
        <w:t>додавання секунд</w:t>
      </w:r>
    </w:p>
    <w:p w14:paraId="5DE8810A" w14:textId="77777777" w:rsidR="00552FB8" w:rsidRPr="00552FB8" w:rsidRDefault="00552FB8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3F245F78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addMinutes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16F4F10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56391C29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setHours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7FA3AC4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05AD644C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setSeconds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7ED6B15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31FCAB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getHours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AB6DF27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249B8308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getSeconds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CFE95A8" w14:textId="3BAB4ED3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35FBC799" w14:textId="17251559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4B9B19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adds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minutes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989EE37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addMinutes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adds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B848F8A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showtime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4B0A5DE" w14:textId="77777777" w:rsidR="00552FB8" w:rsidRDefault="00552FB8" w:rsidP="00552FB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F53ACB" w14:textId="7EEF55AC" w:rsidR="00552FB8" w:rsidRDefault="00552FB8" w:rsidP="00552FB8">
      <w:pPr>
        <w:spacing w:line="360" w:lineRule="auto"/>
        <w:rPr>
          <w:rFonts w:eastAsiaTheme="minorEastAsia"/>
          <w:sz w:val="28"/>
          <w:szCs w:val="28"/>
        </w:rPr>
      </w:pPr>
    </w:p>
    <w:p w14:paraId="6A6C88B9" w14:textId="61339FE9" w:rsidR="00552FB8" w:rsidRPr="00552FB8" w:rsidRDefault="00552FB8" w:rsidP="00465254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552FB8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4C276210" wp14:editId="3F0B1B9D">
            <wp:extent cx="2882964" cy="12649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5818" cy="12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FB8">
        <w:rPr>
          <w:rFonts w:eastAsiaTheme="minorEastAsia"/>
          <w:sz w:val="28"/>
          <w:szCs w:val="28"/>
        </w:rPr>
        <w:drawing>
          <wp:inline distT="0" distB="0" distL="0" distR="0" wp14:anchorId="148A9B31" wp14:editId="71A245A2">
            <wp:extent cx="3116580" cy="984183"/>
            <wp:effectExtent l="0" t="0" r="762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5851" cy="9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D212" w14:textId="2D5730B5" w:rsidR="00552FB8" w:rsidRDefault="00552FB8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2.</w:t>
      </w:r>
      <w:r w:rsidR="00881983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Результат виконання функції додавання </w:t>
      </w:r>
      <w:r>
        <w:rPr>
          <w:rFonts w:eastAsiaTheme="minorEastAsia"/>
          <w:sz w:val="28"/>
          <w:szCs w:val="28"/>
        </w:rPr>
        <w:t>х</w:t>
      </w:r>
      <w:r w:rsidR="00881983">
        <w:rPr>
          <w:rFonts w:eastAsiaTheme="minorEastAsia"/>
          <w:sz w:val="28"/>
          <w:szCs w:val="28"/>
        </w:rPr>
        <w:t>вилин</w:t>
      </w:r>
    </w:p>
    <w:p w14:paraId="5751B3FF" w14:textId="01D0DA47" w:rsidR="00881983" w:rsidRDefault="00881983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44528DFD" w14:textId="5A210705" w:rsidR="00881983" w:rsidRDefault="00881983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40171FB6" w14:textId="52285B3D" w:rsidR="00881983" w:rsidRDefault="00881983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4678842E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addHours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1873A477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27793536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setHours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FFB1322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0E19FA3D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setSeconds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5A1A571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54AB20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getHours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4C35EAFA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4B845881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getSeconds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2F4424FB" w14:textId="2D07F6CC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593CC46" w14:textId="32105CF1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CC8F30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Hours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259DF49D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Minutes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7BDEC26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seconds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Seconds</w:t>
      </w:r>
      <w:proofErr w:type="spellEnd"/>
      <w:r>
        <w:rPr>
          <w:rFonts w:ascii="Consolas" w:hAnsi="Consolas"/>
          <w:color w:val="CE9178"/>
          <w:sz w:val="21"/>
          <w:szCs w:val="21"/>
        </w:rPr>
        <w:t>:"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38CA5647" w14:textId="77777777" w:rsidR="00881983" w:rsidRDefault="00881983" w:rsidP="008819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9481C0" w14:textId="3500D38A" w:rsidR="00881983" w:rsidRDefault="00881983" w:rsidP="00881983">
      <w:pPr>
        <w:spacing w:line="360" w:lineRule="auto"/>
        <w:rPr>
          <w:rFonts w:eastAsiaTheme="minorEastAsia"/>
          <w:sz w:val="28"/>
          <w:szCs w:val="28"/>
        </w:rPr>
      </w:pPr>
    </w:p>
    <w:p w14:paraId="7BC01AE3" w14:textId="244BFEB0" w:rsidR="00881983" w:rsidRPr="00552FB8" w:rsidRDefault="00881983" w:rsidP="00552FB8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881983">
        <w:rPr>
          <w:rFonts w:eastAsiaTheme="minorEastAsia"/>
          <w:sz w:val="28"/>
          <w:szCs w:val="28"/>
        </w:rPr>
        <w:drawing>
          <wp:inline distT="0" distB="0" distL="0" distR="0" wp14:anchorId="4CBD13E5" wp14:editId="71AD1D53">
            <wp:extent cx="2217420" cy="962880"/>
            <wp:effectExtent l="0" t="0" r="0" b="889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2190" cy="97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983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12765D2A" wp14:editId="4B50BEFA">
            <wp:extent cx="3352891" cy="1043940"/>
            <wp:effectExtent l="0" t="0" r="0" b="381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4467" cy="10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74CE" w14:textId="13E93282" w:rsidR="00881983" w:rsidRPr="00881983" w:rsidRDefault="00881983" w:rsidP="00881983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2.</w:t>
      </w:r>
      <w:r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Результат виконання функції додавання </w:t>
      </w:r>
      <w:r>
        <w:rPr>
          <w:rFonts w:eastAsiaTheme="minorEastAsia"/>
          <w:sz w:val="28"/>
          <w:szCs w:val="28"/>
        </w:rPr>
        <w:t>годин</w:t>
      </w:r>
    </w:p>
    <w:p w14:paraId="19B031E1" w14:textId="47027100" w:rsidR="00465254" w:rsidRPr="00881983" w:rsidRDefault="00465254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462AAC5C" w14:textId="77777777" w:rsidR="00881983" w:rsidRPr="00881983" w:rsidRDefault="00881983" w:rsidP="0088198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81983">
        <w:rPr>
          <w:rFonts w:eastAsiaTheme="minorEastAsia"/>
          <w:sz w:val="28"/>
          <w:szCs w:val="28"/>
        </w:rPr>
        <w:t>Створіть масив «список покупок». Кожен елемент масиву є об'єктом, який містить назву продукту, необхідну кількість і чи був він куплений. Напишіть декілька функцій для роботи із таким масивом.</w:t>
      </w:r>
    </w:p>
    <w:p w14:paraId="6E2330CB" w14:textId="77777777" w:rsidR="00881983" w:rsidRPr="00881983" w:rsidRDefault="00881983" w:rsidP="0088198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81983">
        <w:rPr>
          <w:rFonts w:eastAsiaTheme="minorEastAsia"/>
          <w:sz w:val="28"/>
          <w:szCs w:val="28"/>
        </w:rPr>
        <w:t>1. Виведення всього списку на екран таким чином, щоб спочатку йшли некуплені продукти, а потім куплені.</w:t>
      </w:r>
    </w:p>
    <w:p w14:paraId="5713C0C0" w14:textId="77777777" w:rsidR="00881983" w:rsidRPr="00881983" w:rsidRDefault="00881983" w:rsidP="0088198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81983">
        <w:rPr>
          <w:rFonts w:eastAsiaTheme="minorEastAsia"/>
          <w:sz w:val="28"/>
          <w:szCs w:val="28"/>
        </w:rPr>
        <w:t>2. Додавання покупки до списку. Враховуйте, що при додаванні покупки з вже існуючим продуктом у списку, необхідно збільшувати кількість в існуючій покупці, а не додавати нову.</w:t>
      </w:r>
    </w:p>
    <w:p w14:paraId="75A1FB6F" w14:textId="194AE1FB" w:rsidR="00C0002D" w:rsidRDefault="00881983" w:rsidP="00C0002D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81983">
        <w:rPr>
          <w:rFonts w:eastAsiaTheme="minorEastAsia"/>
          <w:sz w:val="28"/>
          <w:szCs w:val="28"/>
        </w:rPr>
        <w:t>3. Купівля продукту. Функція приймає назву продукту і помічає його як придбаний.</w:t>
      </w:r>
    </w:p>
    <w:p w14:paraId="3D2DBDC0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1ED53928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FE752A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addItem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0E1D0F4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findIndex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findIndex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21A14DB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findIndex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4D9EE4D5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findIndex</w:t>
      </w:r>
      <w:proofErr w:type="spellEnd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3BD9FF6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F074D57" w14:textId="184F314C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</w:p>
    <w:p w14:paraId="106E50D0" w14:textId="3122EC67" w:rsidR="00C0002D" w:rsidRDefault="00C0002D" w:rsidP="00C0002D">
      <w:pPr>
        <w:spacing w:line="360" w:lineRule="auto"/>
        <w:rPr>
          <w:rFonts w:eastAsiaTheme="minorEastAsia"/>
          <w:sz w:val="28"/>
          <w:szCs w:val="28"/>
        </w:rPr>
      </w:pPr>
    </w:p>
    <w:p w14:paraId="23D40350" w14:textId="178FCA03" w:rsidR="00C0002D" w:rsidRDefault="00C0002D" w:rsidP="00C0002D">
      <w:pPr>
        <w:spacing w:line="360" w:lineRule="auto"/>
        <w:rPr>
          <w:rFonts w:eastAsiaTheme="minorEastAsia"/>
          <w:sz w:val="28"/>
          <w:szCs w:val="28"/>
        </w:rPr>
      </w:pPr>
    </w:p>
    <w:p w14:paraId="4512C09E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newItem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B7447FC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6FA968B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466E200C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bought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09D04621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};</w:t>
      </w:r>
    </w:p>
    <w:p w14:paraId="161F0455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newItem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EF5E807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AD32264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added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DB4BF8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7FE2376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A352CF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3ACD373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38AD2E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158A5B7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quantity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10DA1575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addItem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975D0EB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confirm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another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item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7DC8FAD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380C48D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45A68A" w14:textId="77777777" w:rsidR="00C0002D" w:rsidRDefault="00C0002D" w:rsidP="00C0002D">
      <w:pPr>
        <w:spacing w:line="360" w:lineRule="auto"/>
        <w:rPr>
          <w:rFonts w:eastAsiaTheme="minorEastAsia"/>
          <w:sz w:val="28"/>
          <w:szCs w:val="28"/>
        </w:rPr>
      </w:pPr>
    </w:p>
    <w:p w14:paraId="197E0F79" w14:textId="507D0CA4" w:rsidR="00465254" w:rsidRDefault="00C0002D" w:rsidP="00465254">
      <w:pPr>
        <w:spacing w:line="360" w:lineRule="auto"/>
        <w:jc w:val="center"/>
        <w:rPr>
          <w:noProof/>
        </w:rPr>
      </w:pPr>
      <w:r w:rsidRPr="00C0002D">
        <w:rPr>
          <w:rFonts w:eastAsiaTheme="minorEastAsia"/>
          <w:sz w:val="28"/>
          <w:szCs w:val="28"/>
        </w:rPr>
        <w:drawing>
          <wp:inline distT="0" distB="0" distL="0" distR="0" wp14:anchorId="7B220DCB" wp14:editId="2A55E3C1">
            <wp:extent cx="2308860" cy="997861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9898" cy="1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noProof/>
        </w:rPr>
        <w:t xml:space="preserve"> </w:t>
      </w:r>
      <w:r w:rsidRPr="00C0002D">
        <w:rPr>
          <w:rFonts w:eastAsiaTheme="minorEastAsia"/>
          <w:sz w:val="28"/>
          <w:szCs w:val="28"/>
        </w:rPr>
        <w:drawing>
          <wp:inline distT="0" distB="0" distL="0" distR="0" wp14:anchorId="79B967AC" wp14:editId="0C5AD286">
            <wp:extent cx="2385060" cy="1025272"/>
            <wp:effectExtent l="0" t="0" r="0" b="381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019" cy="10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noProof/>
        </w:rPr>
        <w:t xml:space="preserve"> </w:t>
      </w:r>
      <w:r w:rsidRPr="00C0002D">
        <w:rPr>
          <w:noProof/>
        </w:rPr>
        <w:drawing>
          <wp:inline distT="0" distB="0" distL="0" distR="0" wp14:anchorId="5FC753B6" wp14:editId="4EAEA06B">
            <wp:extent cx="2258723" cy="716280"/>
            <wp:effectExtent l="0" t="0" r="8255" b="762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9565" cy="7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noProof/>
        </w:rPr>
        <w:t xml:space="preserve"> </w:t>
      </w:r>
      <w:r w:rsidRPr="00C0002D">
        <w:rPr>
          <w:noProof/>
        </w:rPr>
        <w:drawing>
          <wp:inline distT="0" distB="0" distL="0" distR="0" wp14:anchorId="28ADAAB2" wp14:editId="70BD6916">
            <wp:extent cx="2369820" cy="754612"/>
            <wp:effectExtent l="0" t="0" r="0" b="762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8060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noProof/>
        </w:rPr>
        <w:t xml:space="preserve"> </w:t>
      </w:r>
      <w:r w:rsidRPr="00C0002D">
        <w:rPr>
          <w:noProof/>
        </w:rPr>
        <w:drawing>
          <wp:inline distT="0" distB="0" distL="0" distR="0" wp14:anchorId="4DBFF961" wp14:editId="16D120F0">
            <wp:extent cx="2326031" cy="1021080"/>
            <wp:effectExtent l="0" t="0" r="0" b="762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2753" cy="10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rFonts w:eastAsiaTheme="minorEastAsia"/>
          <w:sz w:val="28"/>
          <w:szCs w:val="28"/>
        </w:rPr>
        <w:drawing>
          <wp:inline distT="0" distB="0" distL="0" distR="0" wp14:anchorId="685AC991" wp14:editId="7F0C2B8E">
            <wp:extent cx="2241730" cy="967740"/>
            <wp:effectExtent l="0" t="0" r="6350" b="381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2914" cy="9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6D7" w14:textId="15E2E910" w:rsidR="00C0002D" w:rsidRDefault="00C0002D" w:rsidP="00465254">
      <w:pPr>
        <w:spacing w:line="360" w:lineRule="auto"/>
        <w:jc w:val="center"/>
        <w:rPr>
          <w:noProof/>
        </w:rPr>
      </w:pPr>
      <w:r w:rsidRPr="00C0002D">
        <w:rPr>
          <w:rFonts w:eastAsiaTheme="minorEastAsia"/>
          <w:sz w:val="28"/>
          <w:szCs w:val="28"/>
        </w:rPr>
        <w:drawing>
          <wp:inline distT="0" distB="0" distL="0" distR="0" wp14:anchorId="4089B741" wp14:editId="545A4758">
            <wp:extent cx="2575560" cy="810909"/>
            <wp:effectExtent l="0" t="0" r="0" b="825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2736" cy="8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noProof/>
        </w:rPr>
        <w:t xml:space="preserve"> </w:t>
      </w:r>
      <w:r w:rsidRPr="00C0002D">
        <w:rPr>
          <w:noProof/>
        </w:rPr>
        <w:drawing>
          <wp:inline distT="0" distB="0" distL="0" distR="0" wp14:anchorId="116B45CD" wp14:editId="37E98D6A">
            <wp:extent cx="2331720" cy="1004110"/>
            <wp:effectExtent l="0" t="0" r="0" b="571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8628" cy="10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BE37" w14:textId="048C0088" w:rsidR="00C0002D" w:rsidRDefault="00C0002D" w:rsidP="00465254">
      <w:pPr>
        <w:spacing w:line="360" w:lineRule="auto"/>
        <w:jc w:val="center"/>
        <w:rPr>
          <w:noProof/>
        </w:rPr>
      </w:pPr>
      <w:r w:rsidRPr="00C0002D">
        <w:rPr>
          <w:noProof/>
        </w:rPr>
        <w:drawing>
          <wp:inline distT="0" distB="0" distL="0" distR="0" wp14:anchorId="7D26A0BA" wp14:editId="00B77E31">
            <wp:extent cx="2407920" cy="1041972"/>
            <wp:effectExtent l="0" t="0" r="0" b="635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4418" cy="10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02D">
        <w:rPr>
          <w:noProof/>
        </w:rPr>
        <w:t xml:space="preserve"> </w:t>
      </w:r>
      <w:r w:rsidRPr="00C0002D">
        <w:rPr>
          <w:noProof/>
        </w:rPr>
        <w:drawing>
          <wp:inline distT="0" distB="0" distL="0" distR="0" wp14:anchorId="78516811" wp14:editId="21A6515C">
            <wp:extent cx="2491740" cy="784019"/>
            <wp:effectExtent l="0" t="0" r="381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0894" cy="7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B63" w14:textId="12349E96" w:rsidR="00C0002D" w:rsidRPr="00881983" w:rsidRDefault="00C0002D" w:rsidP="00C0002D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 Результат </w:t>
      </w:r>
      <w:r>
        <w:rPr>
          <w:rFonts w:eastAsiaTheme="minorEastAsia"/>
          <w:sz w:val="28"/>
          <w:szCs w:val="28"/>
        </w:rPr>
        <w:t xml:space="preserve">роботи </w:t>
      </w:r>
      <w:r>
        <w:rPr>
          <w:rFonts w:eastAsiaTheme="minorEastAsia"/>
          <w:sz w:val="28"/>
          <w:szCs w:val="28"/>
        </w:rPr>
        <w:t xml:space="preserve">функції додавання </w:t>
      </w:r>
      <w:r>
        <w:rPr>
          <w:rFonts w:eastAsiaTheme="minorEastAsia"/>
          <w:sz w:val="28"/>
          <w:szCs w:val="28"/>
        </w:rPr>
        <w:t>продуктів</w:t>
      </w:r>
    </w:p>
    <w:p w14:paraId="09FD072C" w14:textId="5A1C16E7" w:rsidR="00C0002D" w:rsidRDefault="00C0002D" w:rsidP="00465254">
      <w:pPr>
        <w:spacing w:line="360" w:lineRule="auto"/>
        <w:jc w:val="center"/>
        <w:rPr>
          <w:rFonts w:eastAsiaTheme="minorEastAsia"/>
          <w:noProof/>
        </w:rPr>
      </w:pPr>
    </w:p>
    <w:p w14:paraId="02A7735D" w14:textId="6D016949" w:rsidR="00C0002D" w:rsidRDefault="00C0002D" w:rsidP="00465254">
      <w:pPr>
        <w:spacing w:line="360" w:lineRule="auto"/>
        <w:jc w:val="center"/>
        <w:rPr>
          <w:rFonts w:eastAsiaTheme="minorEastAsia"/>
          <w:noProof/>
        </w:rPr>
      </w:pPr>
    </w:p>
    <w:p w14:paraId="6A30FFB1" w14:textId="74CE28E7" w:rsidR="00C0002D" w:rsidRDefault="00C0002D" w:rsidP="00465254">
      <w:pPr>
        <w:spacing w:line="360" w:lineRule="auto"/>
        <w:jc w:val="center"/>
        <w:rPr>
          <w:rFonts w:eastAsiaTheme="minorEastAsia"/>
          <w:noProof/>
        </w:rPr>
      </w:pPr>
    </w:p>
    <w:p w14:paraId="3FA155AD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2DCF1F22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7DEA25D4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list</w:t>
      </w:r>
      <w:proofErr w:type="spellEnd"/>
      <w:r>
        <w:rPr>
          <w:rFonts w:ascii="Consolas" w:hAnsi="Consolas"/>
          <w:color w:val="CE9178"/>
          <w:sz w:val="21"/>
          <w:szCs w:val="21"/>
        </w:rPr>
        <w:t>: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ABA24FD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sortedlist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sort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bought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bought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bought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229B1D5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sortedlist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49833DC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.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-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-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bought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?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bought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bought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E0A65F3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0FF5EBC1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86201BC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DEAB915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3758D3A8" w14:textId="49459826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24040C92" w14:textId="77777777" w:rsidR="00C0002D" w:rsidRPr="00C0002D" w:rsidRDefault="00C0002D" w:rsidP="00C0002D">
      <w:pPr>
        <w:spacing w:line="360" w:lineRule="auto"/>
        <w:rPr>
          <w:rFonts w:eastAsiaTheme="minorEastAsia"/>
          <w:noProof/>
        </w:rPr>
      </w:pPr>
    </w:p>
    <w:p w14:paraId="2A720450" w14:textId="610F31D5" w:rsidR="00C0002D" w:rsidRPr="001E3A59" w:rsidRDefault="00C0002D" w:rsidP="00465254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C0002D">
        <w:rPr>
          <w:rFonts w:eastAsiaTheme="minorEastAsia"/>
          <w:sz w:val="28"/>
          <w:szCs w:val="28"/>
        </w:rPr>
        <w:drawing>
          <wp:inline distT="0" distB="0" distL="0" distR="0" wp14:anchorId="1EF79DAF" wp14:editId="39EEBB9A">
            <wp:extent cx="3516923" cy="1905000"/>
            <wp:effectExtent l="0" t="0" r="762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7987" cy="19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A565" w14:textId="4A4E66F2" w:rsidR="00C0002D" w:rsidRDefault="00C0002D" w:rsidP="00C0002D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3.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Результат роботи функції </w:t>
      </w:r>
      <w:r>
        <w:rPr>
          <w:rFonts w:eastAsiaTheme="minorEastAsia"/>
          <w:sz w:val="28"/>
          <w:szCs w:val="28"/>
        </w:rPr>
        <w:t>виведення списку</w:t>
      </w:r>
    </w:p>
    <w:p w14:paraId="3CD03019" w14:textId="2071B0B8" w:rsidR="00C0002D" w:rsidRDefault="00C0002D" w:rsidP="00C0002D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26375AC1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bought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14:paraId="34A16346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E6A4102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3D4CB5A1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bought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true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2E0BB67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marked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bought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282370F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8870FB8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such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list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72D472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04CE1A6" w14:textId="193E2439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0005A0E" w14:textId="288B792B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9D9C6E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false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686FAE8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354730C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bought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item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9CE41E4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bought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8C299F3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C98DC1E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confirm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"end </w:t>
      </w:r>
      <w:proofErr w:type="spellStart"/>
      <w:r>
        <w:rPr>
          <w:rFonts w:ascii="Consolas" w:hAnsi="Consolas"/>
          <w:color w:val="CE9178"/>
          <w:sz w:val="21"/>
          <w:szCs w:val="21"/>
        </w:rPr>
        <w:t>shopping</w:t>
      </w:r>
      <w:proofErr w:type="spellEnd"/>
      <w:r>
        <w:rPr>
          <w:rFonts w:ascii="Consolas" w:hAnsi="Consolas"/>
          <w:color w:val="CE9178"/>
          <w:sz w:val="21"/>
          <w:szCs w:val="21"/>
        </w:rPr>
        <w:t>?"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F412065" w14:textId="77777777" w:rsidR="00DF1805" w:rsidRDefault="00DF1805" w:rsidP="00DF180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9B4354D" w14:textId="77777777" w:rsidR="00C0002D" w:rsidRDefault="00C0002D" w:rsidP="00C000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955869" w14:textId="169FE57B" w:rsidR="00C0002D" w:rsidRDefault="00C0002D" w:rsidP="00C0002D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0F334DB1" w14:textId="77777777" w:rsidR="00DF1805" w:rsidRDefault="00DF1805" w:rsidP="00C0002D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2B876212" w14:textId="06E877B2" w:rsidR="00C0002D" w:rsidRDefault="00C0002D" w:rsidP="00DF1805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C0002D">
        <w:rPr>
          <w:rFonts w:eastAsiaTheme="minorEastAsia"/>
          <w:sz w:val="28"/>
          <w:szCs w:val="28"/>
          <w:lang w:val="en-US"/>
        </w:rPr>
        <w:lastRenderedPageBreak/>
        <w:drawing>
          <wp:inline distT="0" distB="0" distL="0" distR="0" wp14:anchorId="6E922079" wp14:editId="65EF9B08">
            <wp:extent cx="2998087" cy="1310640"/>
            <wp:effectExtent l="0" t="0" r="0" b="381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5978" cy="13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05" w:rsidRPr="00DF1805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1F448B1C" wp14:editId="2399616E">
            <wp:extent cx="3406140" cy="1091950"/>
            <wp:effectExtent l="0" t="0" r="381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2834" cy="10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3BD" w14:textId="0C43B7B7" w:rsid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3.3 Позначення продукту як купленого</w:t>
      </w:r>
    </w:p>
    <w:p w14:paraId="1CEB8DFF" w14:textId="13B3310D" w:rsid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5C6D8927" w14:textId="326C981C" w:rsid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DF1805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637DB149" wp14:editId="10414123">
            <wp:extent cx="3787140" cy="2071306"/>
            <wp:effectExtent l="0" t="0" r="3810" b="5715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94221" cy="20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D16" w14:textId="5757B360" w:rsid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3.4 Відсортований оновлений список</w:t>
      </w:r>
    </w:p>
    <w:p w14:paraId="5A8949A2" w14:textId="5FDAAAEF" w:rsid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62DC7FEB" w14:textId="3F183E8F" w:rsid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DF1805">
        <w:rPr>
          <w:rFonts w:eastAsiaTheme="minorEastAsia"/>
          <w:sz w:val="28"/>
          <w:szCs w:val="28"/>
        </w:rPr>
        <w:drawing>
          <wp:inline distT="0" distB="0" distL="0" distR="0" wp14:anchorId="35476DA5" wp14:editId="6EC60E1C">
            <wp:extent cx="3756660" cy="1195915"/>
            <wp:effectExtent l="0" t="0" r="0" b="44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5567" cy="12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CD7E" w14:textId="0A15945D" w:rsidR="00DF1805" w:rsidRPr="00DF1805" w:rsidRDefault="00DF1805" w:rsidP="00DF1805">
      <w:pPr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3.5 Завершення покупки</w:t>
      </w:r>
    </w:p>
    <w:p w14:paraId="1F5BC931" w14:textId="77777777" w:rsidR="00C0002D" w:rsidRDefault="00C0002D" w:rsidP="00C0002D">
      <w:pPr>
        <w:spacing w:line="360" w:lineRule="auto"/>
        <w:jc w:val="center"/>
        <w:rPr>
          <w:rFonts w:eastAsiaTheme="minorEastAsia"/>
          <w:noProof/>
        </w:rPr>
      </w:pPr>
    </w:p>
    <w:p w14:paraId="0E1163E6" w14:textId="77777777" w:rsidR="00DF1805" w:rsidRPr="00DF1805" w:rsidRDefault="00DF1805" w:rsidP="00DF1805">
      <w:pPr>
        <w:spacing w:line="360" w:lineRule="auto"/>
        <w:ind w:firstLine="567"/>
        <w:rPr>
          <w:sz w:val="28"/>
          <w:szCs w:val="28"/>
        </w:rPr>
      </w:pPr>
      <w:r w:rsidRPr="00DF1805">
        <w:rPr>
          <w:sz w:val="28"/>
          <w:szCs w:val="28"/>
        </w:rPr>
        <w:t>Створіть масив, який описує чек у магазині. Кожен елемент масиву складається із назви товару, кількості та ціни за одиницю товару.</w:t>
      </w:r>
    </w:p>
    <w:p w14:paraId="4C322780" w14:textId="77777777" w:rsidR="00DF1805" w:rsidRPr="00DF1805" w:rsidRDefault="00DF1805" w:rsidP="00DF1805">
      <w:pPr>
        <w:spacing w:line="360" w:lineRule="auto"/>
        <w:ind w:firstLine="567"/>
        <w:rPr>
          <w:sz w:val="28"/>
          <w:szCs w:val="28"/>
        </w:rPr>
      </w:pPr>
      <w:r w:rsidRPr="00DF1805">
        <w:rPr>
          <w:sz w:val="28"/>
          <w:szCs w:val="28"/>
        </w:rPr>
        <w:t>Напишіть наступні функції:</w:t>
      </w:r>
    </w:p>
    <w:p w14:paraId="3B223523" w14:textId="77777777" w:rsidR="00DF1805" w:rsidRPr="00DF1805" w:rsidRDefault="00DF1805" w:rsidP="00DF1805">
      <w:pPr>
        <w:spacing w:line="360" w:lineRule="auto"/>
        <w:ind w:firstLine="567"/>
        <w:rPr>
          <w:sz w:val="28"/>
          <w:szCs w:val="28"/>
        </w:rPr>
      </w:pPr>
      <w:r w:rsidRPr="00DF1805">
        <w:rPr>
          <w:sz w:val="28"/>
          <w:szCs w:val="28"/>
        </w:rPr>
        <w:t>1. Виведення чека на екран.</w:t>
      </w:r>
    </w:p>
    <w:p w14:paraId="2A5D5F2D" w14:textId="77777777" w:rsidR="00DF1805" w:rsidRPr="00DF1805" w:rsidRDefault="00DF1805" w:rsidP="00DF1805">
      <w:pPr>
        <w:spacing w:line="360" w:lineRule="auto"/>
        <w:ind w:firstLine="567"/>
        <w:rPr>
          <w:sz w:val="28"/>
          <w:szCs w:val="28"/>
        </w:rPr>
      </w:pPr>
      <w:r w:rsidRPr="00DF1805">
        <w:rPr>
          <w:sz w:val="28"/>
          <w:szCs w:val="28"/>
        </w:rPr>
        <w:t>2. Підрахунок загальної суми покупки.</w:t>
      </w:r>
    </w:p>
    <w:p w14:paraId="5B19048F" w14:textId="493F941C" w:rsidR="00DF1805" w:rsidRDefault="00DF1805" w:rsidP="00DF1805">
      <w:pPr>
        <w:spacing w:line="360" w:lineRule="auto"/>
        <w:ind w:firstLine="567"/>
        <w:rPr>
          <w:sz w:val="28"/>
          <w:szCs w:val="28"/>
        </w:rPr>
      </w:pPr>
      <w:r w:rsidRPr="00DF1805">
        <w:rPr>
          <w:sz w:val="28"/>
          <w:szCs w:val="28"/>
        </w:rPr>
        <w:t>3. Отримання найдорожчої покупки у чеку.</w:t>
      </w:r>
    </w:p>
    <w:p w14:paraId="2721E212" w14:textId="77777777" w:rsidR="00DF1805" w:rsidRPr="00DF1805" w:rsidRDefault="00DF1805" w:rsidP="00DF1805">
      <w:pPr>
        <w:spacing w:line="360" w:lineRule="auto"/>
        <w:ind w:firstLine="567"/>
        <w:rPr>
          <w:sz w:val="28"/>
          <w:szCs w:val="28"/>
        </w:rPr>
      </w:pPr>
    </w:p>
    <w:p w14:paraId="3D8A5372" w14:textId="59EA9598" w:rsidR="001E3A59" w:rsidRDefault="00DF1805" w:rsidP="00DF1805">
      <w:pPr>
        <w:spacing w:line="360" w:lineRule="auto"/>
        <w:ind w:firstLine="567"/>
        <w:rPr>
          <w:sz w:val="28"/>
          <w:szCs w:val="28"/>
        </w:rPr>
      </w:pPr>
      <w:r w:rsidRPr="00DF1805">
        <w:rPr>
          <w:sz w:val="28"/>
          <w:szCs w:val="28"/>
        </w:rPr>
        <w:lastRenderedPageBreak/>
        <w:t>4. Підрахунок середньої вартості одного товару у чеку.</w:t>
      </w:r>
    </w:p>
    <w:p w14:paraId="1779C5E2" w14:textId="7A53E0E4" w:rsidR="00DF1805" w:rsidRDefault="00DF1805" w:rsidP="00DF1805">
      <w:pPr>
        <w:spacing w:line="360" w:lineRule="auto"/>
        <w:ind w:firstLine="567"/>
        <w:rPr>
          <w:sz w:val="28"/>
          <w:szCs w:val="28"/>
        </w:rPr>
      </w:pPr>
    </w:p>
    <w:p w14:paraId="1CF51C80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0253226F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pear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4A5CBE30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bread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34</w:t>
      </w:r>
      <w:r>
        <w:rPr>
          <w:rFonts w:ascii="Consolas" w:hAnsi="Consolas"/>
          <w:color w:val="CCCCCC"/>
          <w:sz w:val="21"/>
          <w:szCs w:val="21"/>
        </w:rPr>
        <w:t>},</w:t>
      </w:r>
    </w:p>
    <w:p w14:paraId="62F90451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milk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6276FD8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];</w:t>
      </w:r>
    </w:p>
    <w:p w14:paraId="31FA71D5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EDD357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11D19E14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AA2747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>});</w:t>
      </w:r>
    </w:p>
    <w:p w14:paraId="67B1A99B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</w:p>
    <w:p w14:paraId="25C47ED8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E42EEA5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CA2966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exp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2EA318D4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reduce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1FC50A3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first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>){</w:t>
      </w:r>
    </w:p>
    <w:p w14:paraId="07AE4BF8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first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</w:p>
    <w:p w14:paraId="44A518E6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CB9050D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14:paraId="310380DE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second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</w:p>
    <w:p w14:paraId="6E738083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01626D0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CDBD1E7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28106AAE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8D94DEF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8F908E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average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15A98369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323153C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3F25A38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37BCB64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</w:t>
      </w:r>
    </w:p>
    <w:p w14:paraId="4F36AC3F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</w:p>
    <w:p w14:paraId="7F7ABC75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29CD0F6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093BF7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7E4E6152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Check</w:t>
      </w:r>
      <w:proofErr w:type="spellEnd"/>
      <w:r>
        <w:rPr>
          <w:rFonts w:ascii="Consolas" w:hAnsi="Consolas"/>
          <w:color w:val="CE9178"/>
          <w:sz w:val="21"/>
          <w:szCs w:val="21"/>
        </w:rPr>
        <w:t>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FF88AE4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F5094C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-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-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money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item</w:t>
      </w:r>
      <w:proofErr w:type="spellEnd"/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72727C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649F02FE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Average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average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money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42C588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Most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expensive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exp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A0C486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Total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A04BE0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list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58BD2AE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01E0BE4" w14:textId="77777777" w:rsidR="0007011C" w:rsidRDefault="0007011C" w:rsidP="0007011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BBB09E4" w14:textId="77777777" w:rsidR="0007011C" w:rsidRDefault="0007011C" w:rsidP="000701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EE782DC" w14:textId="77777777" w:rsidR="0007011C" w:rsidRDefault="0007011C" w:rsidP="0007011C">
      <w:pPr>
        <w:spacing w:line="360" w:lineRule="auto"/>
        <w:rPr>
          <w:sz w:val="28"/>
          <w:szCs w:val="28"/>
        </w:rPr>
      </w:pPr>
    </w:p>
    <w:p w14:paraId="34EB1613" w14:textId="30AFE817" w:rsidR="00DF1805" w:rsidRDefault="0007011C" w:rsidP="0007011C">
      <w:pPr>
        <w:spacing w:line="360" w:lineRule="auto"/>
        <w:ind w:firstLine="567"/>
        <w:jc w:val="center"/>
        <w:rPr>
          <w:sz w:val="28"/>
          <w:szCs w:val="28"/>
        </w:rPr>
      </w:pPr>
      <w:r w:rsidRPr="0007011C">
        <w:rPr>
          <w:sz w:val="28"/>
          <w:szCs w:val="28"/>
        </w:rPr>
        <w:lastRenderedPageBreak/>
        <w:drawing>
          <wp:inline distT="0" distB="0" distL="0" distR="0" wp14:anchorId="6F08BD9B" wp14:editId="17303D64">
            <wp:extent cx="3238500" cy="2308985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3938" cy="23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8E20" w14:textId="34DD0B68" w:rsidR="0007011C" w:rsidRPr="0007011C" w:rsidRDefault="0007011C" w:rsidP="0007011C">
      <w:pPr>
        <w:spacing w:line="360" w:lineRule="auto"/>
        <w:ind w:firstLine="56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3.5 Робота функцій для виведення чеку</w:t>
      </w:r>
    </w:p>
    <w:p w14:paraId="4B3AADC3" w14:textId="77777777" w:rsidR="00DF1805" w:rsidRPr="00EA58D2" w:rsidRDefault="00DF1805" w:rsidP="00DF1805">
      <w:pPr>
        <w:spacing w:line="360" w:lineRule="auto"/>
        <w:ind w:firstLine="567"/>
        <w:rPr>
          <w:sz w:val="28"/>
          <w:szCs w:val="28"/>
        </w:rPr>
      </w:pPr>
    </w:p>
    <w:p w14:paraId="0960B554" w14:textId="29A2A4B0" w:rsidR="00276AB9" w:rsidRPr="00EA58D2" w:rsidRDefault="0017419A" w:rsidP="00276AB9">
      <w:pPr>
        <w:spacing w:line="360" w:lineRule="auto"/>
        <w:ind w:firstLine="567"/>
        <w:jc w:val="both"/>
        <w:rPr>
          <w:rFonts w:eastAsiaTheme="minorEastAsia"/>
          <w:bCs/>
          <w:sz w:val="28"/>
          <w:szCs w:val="28"/>
        </w:rPr>
      </w:pPr>
      <w:r w:rsidRPr="002F6008">
        <w:rPr>
          <w:rFonts w:eastAsiaTheme="minorEastAsia"/>
          <w:b/>
          <w:bCs/>
          <w:i/>
          <w:iCs/>
          <w:color w:val="9BBB59" w:themeColor="accent3"/>
          <w:sz w:val="28"/>
          <w:szCs w:val="28"/>
        </w:rPr>
        <w:t>Висновок:</w:t>
      </w:r>
      <w:r w:rsidRPr="002F6008">
        <w:rPr>
          <w:rFonts w:eastAsiaTheme="minorEastAsia"/>
          <w:color w:val="9BBB59" w:themeColor="accent3"/>
          <w:sz w:val="28"/>
          <w:szCs w:val="28"/>
        </w:rPr>
        <w:t xml:space="preserve"> </w:t>
      </w:r>
      <w:r w:rsidR="00B75F20" w:rsidRPr="00EA58D2">
        <w:rPr>
          <w:rFonts w:eastAsiaTheme="minorEastAsia"/>
          <w:sz w:val="28"/>
          <w:szCs w:val="28"/>
        </w:rPr>
        <w:t xml:space="preserve">На цій лабораторній роботі ми </w:t>
      </w:r>
      <w:r w:rsidR="00EA58D2" w:rsidRPr="00EA58D2">
        <w:rPr>
          <w:rFonts w:eastAsiaTheme="minorEastAsia"/>
          <w:bCs/>
          <w:sz w:val="28"/>
          <w:szCs w:val="28"/>
        </w:rPr>
        <w:t>вивчи</w:t>
      </w:r>
      <w:r w:rsidR="00276AB9" w:rsidRPr="00276AB9">
        <w:rPr>
          <w:rFonts w:eastAsiaTheme="minorEastAsia"/>
          <w:bCs/>
          <w:sz w:val="28"/>
          <w:szCs w:val="28"/>
        </w:rPr>
        <w:t xml:space="preserve"> </w:t>
      </w:r>
      <w:r w:rsidR="00276AB9" w:rsidRPr="00276AB9">
        <w:rPr>
          <w:rFonts w:eastAsiaTheme="minorEastAsia"/>
          <w:bCs/>
          <w:sz w:val="28"/>
          <w:szCs w:val="28"/>
        </w:rPr>
        <w:t>навчи</w:t>
      </w:r>
      <w:r w:rsidR="00276AB9">
        <w:rPr>
          <w:rFonts w:eastAsiaTheme="minorEastAsia"/>
          <w:bCs/>
          <w:sz w:val="28"/>
          <w:szCs w:val="28"/>
        </w:rPr>
        <w:t>л</w:t>
      </w:r>
      <w:r w:rsidR="00276AB9" w:rsidRPr="00276AB9">
        <w:rPr>
          <w:rFonts w:eastAsiaTheme="minorEastAsia"/>
          <w:bCs/>
          <w:sz w:val="28"/>
          <w:szCs w:val="28"/>
        </w:rPr>
        <w:t>ися створювати функції в мові JavaScript. Ознайоми</w:t>
      </w:r>
      <w:r w:rsidR="00276AB9">
        <w:rPr>
          <w:rFonts w:eastAsiaTheme="minorEastAsia"/>
          <w:bCs/>
          <w:sz w:val="28"/>
          <w:szCs w:val="28"/>
        </w:rPr>
        <w:t>л</w:t>
      </w:r>
      <w:r w:rsidR="00276AB9" w:rsidRPr="00276AB9">
        <w:rPr>
          <w:rFonts w:eastAsiaTheme="minorEastAsia"/>
          <w:bCs/>
          <w:sz w:val="28"/>
          <w:szCs w:val="28"/>
        </w:rPr>
        <w:t>ися з методами для обробки масивів. Закріпи</w:t>
      </w:r>
      <w:r w:rsidR="00E6302D">
        <w:rPr>
          <w:rFonts w:eastAsiaTheme="minorEastAsia"/>
          <w:bCs/>
          <w:sz w:val="28"/>
          <w:szCs w:val="28"/>
        </w:rPr>
        <w:t>л</w:t>
      </w:r>
      <w:r w:rsidR="00276AB9" w:rsidRPr="00276AB9">
        <w:rPr>
          <w:rFonts w:eastAsiaTheme="minorEastAsia"/>
          <w:bCs/>
          <w:sz w:val="28"/>
          <w:szCs w:val="28"/>
        </w:rPr>
        <w:t>и навички роботи з рядками.</w:t>
      </w:r>
    </w:p>
    <w:p w14:paraId="6C0FBFCA" w14:textId="5E190F26" w:rsidR="0017419A" w:rsidRPr="00EA58D2" w:rsidRDefault="0017419A" w:rsidP="00EA58D2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</w:p>
    <w:p w14:paraId="0CB70150" w14:textId="77777777" w:rsidR="00266EA4" w:rsidRPr="00BC0B1C" w:rsidRDefault="00266EA4" w:rsidP="00EA58D2">
      <w:pPr>
        <w:pStyle w:val="a9"/>
        <w:spacing w:line="360" w:lineRule="auto"/>
        <w:ind w:left="0"/>
        <w:rPr>
          <w:rFonts w:eastAsiaTheme="minorEastAsia"/>
          <w:sz w:val="28"/>
          <w:szCs w:val="28"/>
        </w:rPr>
      </w:pPr>
    </w:p>
    <w:p w14:paraId="1B3DA9FB" w14:textId="77777777" w:rsidR="00266EA4" w:rsidRPr="00EA58D2" w:rsidRDefault="00266EA4" w:rsidP="00EA58D2">
      <w:pPr>
        <w:pStyle w:val="a9"/>
        <w:spacing w:line="360" w:lineRule="auto"/>
        <w:ind w:left="0"/>
        <w:rPr>
          <w:rFonts w:eastAsiaTheme="minorEastAsia"/>
          <w:sz w:val="28"/>
          <w:szCs w:val="28"/>
        </w:rPr>
      </w:pPr>
    </w:p>
    <w:p w14:paraId="52B1AE17" w14:textId="22DA73C6" w:rsidR="00F62F59" w:rsidRDefault="00F62F59" w:rsidP="00EA58D2">
      <w:pPr>
        <w:pStyle w:val="a9"/>
        <w:spacing w:line="360" w:lineRule="auto"/>
        <w:rPr>
          <w:lang w:val="ru-RU"/>
        </w:rPr>
      </w:pPr>
    </w:p>
    <w:p w14:paraId="31983CA9" w14:textId="385BEF0B" w:rsidR="002F6008" w:rsidRDefault="002F6008" w:rsidP="00EA58D2">
      <w:pPr>
        <w:pStyle w:val="a9"/>
        <w:spacing w:line="360" w:lineRule="auto"/>
        <w:rPr>
          <w:lang w:val="ru-RU"/>
        </w:rPr>
      </w:pPr>
    </w:p>
    <w:p w14:paraId="39EE560F" w14:textId="076847DB" w:rsidR="002F6008" w:rsidRDefault="002F6008" w:rsidP="00EA58D2">
      <w:pPr>
        <w:pStyle w:val="a9"/>
        <w:spacing w:line="360" w:lineRule="auto"/>
        <w:rPr>
          <w:lang w:val="ru-RU"/>
        </w:rPr>
      </w:pPr>
    </w:p>
    <w:p w14:paraId="46995E32" w14:textId="04BF8281" w:rsidR="002F6008" w:rsidRDefault="002F6008" w:rsidP="00EA58D2">
      <w:pPr>
        <w:pStyle w:val="a9"/>
        <w:spacing w:line="360" w:lineRule="auto"/>
        <w:rPr>
          <w:lang w:val="ru-RU"/>
        </w:rPr>
      </w:pPr>
    </w:p>
    <w:p w14:paraId="41FE3647" w14:textId="50750A19" w:rsidR="002F6008" w:rsidRDefault="002F6008" w:rsidP="00EA58D2">
      <w:pPr>
        <w:pStyle w:val="a9"/>
        <w:spacing w:line="360" w:lineRule="auto"/>
        <w:rPr>
          <w:lang w:val="ru-RU"/>
        </w:rPr>
      </w:pPr>
    </w:p>
    <w:p w14:paraId="351145C9" w14:textId="72AF0EA7" w:rsidR="002F6008" w:rsidRDefault="002F6008" w:rsidP="00EA58D2">
      <w:pPr>
        <w:pStyle w:val="a9"/>
        <w:spacing w:line="360" w:lineRule="auto"/>
        <w:rPr>
          <w:lang w:val="ru-RU"/>
        </w:rPr>
      </w:pPr>
    </w:p>
    <w:p w14:paraId="40D20651" w14:textId="54492FC2" w:rsidR="002F6008" w:rsidRDefault="002F6008" w:rsidP="00EA58D2">
      <w:pPr>
        <w:pStyle w:val="a9"/>
        <w:spacing w:line="360" w:lineRule="auto"/>
        <w:rPr>
          <w:lang w:val="ru-RU"/>
        </w:rPr>
      </w:pPr>
    </w:p>
    <w:p w14:paraId="16BA199E" w14:textId="7C758AB3" w:rsidR="002F6008" w:rsidRDefault="002F6008" w:rsidP="00EA58D2">
      <w:pPr>
        <w:pStyle w:val="a9"/>
        <w:spacing w:line="360" w:lineRule="auto"/>
        <w:rPr>
          <w:lang w:val="ru-RU"/>
        </w:rPr>
      </w:pPr>
    </w:p>
    <w:p w14:paraId="44570018" w14:textId="58AB775A" w:rsidR="002F6008" w:rsidRDefault="002F6008" w:rsidP="00EA58D2">
      <w:pPr>
        <w:pStyle w:val="a9"/>
        <w:spacing w:line="360" w:lineRule="auto"/>
        <w:rPr>
          <w:lang w:val="ru-RU"/>
        </w:rPr>
      </w:pPr>
    </w:p>
    <w:p w14:paraId="450EA158" w14:textId="5D508B27" w:rsidR="002F6008" w:rsidRDefault="002F6008" w:rsidP="00EA58D2">
      <w:pPr>
        <w:pStyle w:val="a9"/>
        <w:spacing w:line="360" w:lineRule="auto"/>
        <w:rPr>
          <w:lang w:val="ru-RU"/>
        </w:rPr>
      </w:pPr>
    </w:p>
    <w:p w14:paraId="75F73D5E" w14:textId="28FA3610" w:rsidR="002F6008" w:rsidRDefault="002F6008" w:rsidP="00EA58D2">
      <w:pPr>
        <w:pStyle w:val="a9"/>
        <w:spacing w:line="360" w:lineRule="auto"/>
        <w:rPr>
          <w:lang w:val="ru-RU"/>
        </w:rPr>
      </w:pPr>
    </w:p>
    <w:p w14:paraId="6D396A5E" w14:textId="4EB28997" w:rsidR="002F6008" w:rsidRPr="00EA58D2" w:rsidRDefault="002F6008" w:rsidP="00EA58D2">
      <w:pPr>
        <w:spacing w:line="360" w:lineRule="auto"/>
        <w:rPr>
          <w:lang w:val="ru-RU"/>
        </w:rPr>
      </w:pPr>
    </w:p>
    <w:p w14:paraId="32553FFF" w14:textId="0B84E0D2" w:rsidR="002F6008" w:rsidRDefault="002F6008" w:rsidP="00EA58D2">
      <w:pPr>
        <w:pStyle w:val="a9"/>
        <w:spacing w:line="360" w:lineRule="auto"/>
        <w:rPr>
          <w:lang w:val="ru-RU"/>
        </w:rPr>
      </w:pPr>
    </w:p>
    <w:sectPr w:rsidR="002F6008" w:rsidSect="00FF07A0">
      <w:headerReference w:type="default" r:id="rId49"/>
      <w:headerReference w:type="first" r:id="rId50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324F" w14:textId="77777777" w:rsidR="00BC0634" w:rsidRDefault="00BC0634">
      <w:r>
        <w:separator/>
      </w:r>
    </w:p>
  </w:endnote>
  <w:endnote w:type="continuationSeparator" w:id="0">
    <w:p w14:paraId="7AB0A278" w14:textId="77777777" w:rsidR="00BC0634" w:rsidRDefault="00BC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C9A10" w14:textId="77777777" w:rsidR="00BC0634" w:rsidRDefault="00BC0634">
      <w:r>
        <w:separator/>
      </w:r>
    </w:p>
  </w:footnote>
  <w:footnote w:type="continuationSeparator" w:id="0">
    <w:p w14:paraId="612675A2" w14:textId="77777777" w:rsidR="00BC0634" w:rsidRDefault="00BC0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59CF9AC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C0DC6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F600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.125.</w:t>
                            </w:r>
                            <w:r w:rsidR="002F600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11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276AB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59CF9AC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C0DC6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F6008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.125.</w:t>
                      </w:r>
                      <w:r w:rsidR="002F6008">
                        <w:rPr>
                          <w:rFonts w:ascii="Calibri" w:hAnsi="Calibri"/>
                          <w:sz w:val="24"/>
                          <w:szCs w:val="24"/>
                        </w:rPr>
                        <w:t>11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276AB9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2F705A1" w:rsidR="00326D2B" w:rsidRPr="00276AB9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2F6008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693CCB">
                              <w:rPr>
                                <w:rFonts w:ascii="Calibri" w:hAnsi="Calibri"/>
                                <w:szCs w:val="28"/>
                              </w:rPr>
                              <w:t>125</w:t>
                            </w:r>
                            <w:r w:rsidR="005F7A49" w:rsidRPr="00693CCB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F6008">
                              <w:rPr>
                                <w:rFonts w:ascii="Calibri" w:hAnsi="Calibri"/>
                                <w:szCs w:val="28"/>
                              </w:rPr>
                              <w:t>11</w:t>
                            </w:r>
                            <w:r w:rsidR="005F7A49" w:rsidRPr="00693CCB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 w:rsidRPr="00693CCB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693CCB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693CCB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76AB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6B0232EE" w:rsidR="00326D2B" w:rsidRPr="00693CCB" w:rsidRDefault="00693CCB" w:rsidP="00B66788">
                              <w:pPr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93CCB"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  <w:t>Шарковський Р.О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EF1AB46" w:rsidR="00326D2B" w:rsidRPr="00693CCB" w:rsidRDefault="002F6008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  <w:t>Болотіна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  <w:t xml:space="preserve"> В. 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555BC3D3" w:rsidR="00326D2B" w:rsidRPr="00276AB9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276AB9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27300626" w:rsidR="00326D2B" w:rsidRPr="002F6B72" w:rsidRDefault="000C6CCC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52DD363A" w:rsidR="00326D2B" w:rsidRPr="00693CC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693CC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3CCB"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КБ-21-2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2F705A1" w:rsidR="00326D2B" w:rsidRPr="00276AB9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2F6008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693CCB">
                        <w:rPr>
                          <w:rFonts w:ascii="Calibri" w:hAnsi="Calibri"/>
                          <w:szCs w:val="28"/>
                        </w:rPr>
                        <w:t>125</w:t>
                      </w:r>
                      <w:r w:rsidR="005F7A49" w:rsidRPr="00693CCB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F6008">
                        <w:rPr>
                          <w:rFonts w:ascii="Calibri" w:hAnsi="Calibri"/>
                          <w:szCs w:val="28"/>
                        </w:rPr>
                        <w:t>11</w:t>
                      </w:r>
                      <w:r w:rsidR="005F7A49" w:rsidRPr="00693CCB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 w:rsidRPr="00693CCB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693CCB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693CCB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76AB9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6B0232EE" w:rsidR="00326D2B" w:rsidRPr="00693CCB" w:rsidRDefault="00693CCB" w:rsidP="00B66788">
                        <w:pPr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 w:rsidRPr="00693CCB">
                          <w:rPr>
                            <w:i/>
                            <w:sz w:val="16"/>
                            <w:szCs w:val="16"/>
                            <w:lang w:val="ru-RU"/>
                          </w:rPr>
                          <w:t>Шарковський Р.О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EF1AB46" w:rsidR="00326D2B" w:rsidRPr="00693CCB" w:rsidRDefault="002F6008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  <w:t>Болотіна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  <w:t xml:space="preserve"> В. В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555BC3D3" w:rsidR="00326D2B" w:rsidRPr="00276AB9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276AB9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27300626" w:rsidR="00326D2B" w:rsidRPr="002F6B72" w:rsidRDefault="000C6CCC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52DD363A" w:rsidR="00326D2B" w:rsidRPr="00693CC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 w:rsidRPr="00693CCB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693CC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693CCB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 w:rsidR="00693CCB" w:rsidRPr="00693CCB">
                        <w:rPr>
                          <w:rFonts w:ascii="Arial" w:hAnsi="Arial"/>
                          <w:sz w:val="32"/>
                          <w:szCs w:val="32"/>
                        </w:rPr>
                        <w:t>КБ-21-2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7A3435"/>
    <w:multiLevelType w:val="hybridMultilevel"/>
    <w:tmpl w:val="F93ADBAE"/>
    <w:lvl w:ilvl="0" w:tplc="E0DCF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9B3F58"/>
    <w:multiLevelType w:val="hybridMultilevel"/>
    <w:tmpl w:val="59CA24B0"/>
    <w:lvl w:ilvl="0" w:tplc="2CE0D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B85A2D"/>
    <w:multiLevelType w:val="hybridMultilevel"/>
    <w:tmpl w:val="27622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D3492"/>
    <w:multiLevelType w:val="hybridMultilevel"/>
    <w:tmpl w:val="296A30CA"/>
    <w:lvl w:ilvl="0" w:tplc="34D412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12C53"/>
    <w:multiLevelType w:val="hybridMultilevel"/>
    <w:tmpl w:val="0778C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068DC"/>
    <w:multiLevelType w:val="hybridMultilevel"/>
    <w:tmpl w:val="261C4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C5E95"/>
    <w:multiLevelType w:val="hybridMultilevel"/>
    <w:tmpl w:val="B01E10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E7982"/>
    <w:multiLevelType w:val="hybridMultilevel"/>
    <w:tmpl w:val="DB0C1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343F2"/>
    <w:multiLevelType w:val="hybridMultilevel"/>
    <w:tmpl w:val="C5E68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E3BEC"/>
    <w:multiLevelType w:val="hybridMultilevel"/>
    <w:tmpl w:val="2A72A1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D74A7"/>
    <w:multiLevelType w:val="hybridMultilevel"/>
    <w:tmpl w:val="8946A864"/>
    <w:lvl w:ilvl="0" w:tplc="EC063F3E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12C2"/>
    <w:multiLevelType w:val="hybridMultilevel"/>
    <w:tmpl w:val="88F6C11E"/>
    <w:lvl w:ilvl="0" w:tplc="D2FE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02AA9"/>
    <w:multiLevelType w:val="hybridMultilevel"/>
    <w:tmpl w:val="D272E5DE"/>
    <w:lvl w:ilvl="0" w:tplc="AA3AF58E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6114B7"/>
    <w:multiLevelType w:val="hybridMultilevel"/>
    <w:tmpl w:val="06008C18"/>
    <w:lvl w:ilvl="0" w:tplc="58D0A7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DBB504C"/>
    <w:multiLevelType w:val="hybridMultilevel"/>
    <w:tmpl w:val="59CA0D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831D7"/>
    <w:multiLevelType w:val="hybridMultilevel"/>
    <w:tmpl w:val="77E64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88C4E87"/>
    <w:multiLevelType w:val="hybridMultilevel"/>
    <w:tmpl w:val="1324D2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625EC"/>
    <w:multiLevelType w:val="hybridMultilevel"/>
    <w:tmpl w:val="94C84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47518"/>
    <w:multiLevelType w:val="hybridMultilevel"/>
    <w:tmpl w:val="FAFEA4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095317"/>
    <w:multiLevelType w:val="multilevel"/>
    <w:tmpl w:val="E27E9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2F40766F"/>
    <w:multiLevelType w:val="hybridMultilevel"/>
    <w:tmpl w:val="4ECC5B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2FE6AEF"/>
    <w:multiLevelType w:val="hybridMultilevel"/>
    <w:tmpl w:val="B596A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9" w15:restartNumberingAfterBreak="0">
    <w:nsid w:val="34F02BB6"/>
    <w:multiLevelType w:val="hybridMultilevel"/>
    <w:tmpl w:val="F404C7A0"/>
    <w:lvl w:ilvl="0" w:tplc="B8D0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844A69"/>
    <w:multiLevelType w:val="hybridMultilevel"/>
    <w:tmpl w:val="D346D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312E9F"/>
    <w:multiLevelType w:val="hybridMultilevel"/>
    <w:tmpl w:val="F70E99B4"/>
    <w:lvl w:ilvl="0" w:tplc="21123C4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EF7F2B"/>
    <w:multiLevelType w:val="hybridMultilevel"/>
    <w:tmpl w:val="B0DA21D4"/>
    <w:lvl w:ilvl="0" w:tplc="4226047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3C2D5101"/>
    <w:multiLevelType w:val="hybridMultilevel"/>
    <w:tmpl w:val="F8625A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67F3E"/>
    <w:multiLevelType w:val="hybridMultilevel"/>
    <w:tmpl w:val="77A0A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8614F"/>
    <w:multiLevelType w:val="hybridMultilevel"/>
    <w:tmpl w:val="997A4D14"/>
    <w:lvl w:ilvl="0" w:tplc="537653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0D2998"/>
    <w:multiLevelType w:val="hybridMultilevel"/>
    <w:tmpl w:val="518249EE"/>
    <w:lvl w:ilvl="0" w:tplc="C2140F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013AB5"/>
    <w:multiLevelType w:val="hybridMultilevel"/>
    <w:tmpl w:val="6A3E31A4"/>
    <w:lvl w:ilvl="0" w:tplc="24BCC48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0274FF0"/>
    <w:multiLevelType w:val="hybridMultilevel"/>
    <w:tmpl w:val="EB304580"/>
    <w:lvl w:ilvl="0" w:tplc="D6088A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3A28B7"/>
    <w:multiLevelType w:val="hybridMultilevel"/>
    <w:tmpl w:val="BCDE3E36"/>
    <w:lvl w:ilvl="0" w:tplc="BB0A1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40A94874"/>
    <w:multiLevelType w:val="multilevel"/>
    <w:tmpl w:val="E27E9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444837D3"/>
    <w:multiLevelType w:val="hybridMultilevel"/>
    <w:tmpl w:val="1E063DAC"/>
    <w:lvl w:ilvl="0" w:tplc="77E0306C"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2" w15:restartNumberingAfterBreak="0">
    <w:nsid w:val="46072C71"/>
    <w:multiLevelType w:val="hybridMultilevel"/>
    <w:tmpl w:val="181ADC24"/>
    <w:lvl w:ilvl="0" w:tplc="8C04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63C3CDB"/>
    <w:multiLevelType w:val="multilevel"/>
    <w:tmpl w:val="7D964E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9BBB59" w:themeColor="accent3"/>
      </w:rPr>
    </w:lvl>
    <w:lvl w:ilvl="1">
      <w:start w:val="14"/>
      <w:numFmt w:val="decimal"/>
      <w:isLgl/>
      <w:lvlText w:val="%1.%2"/>
      <w:lvlJc w:val="left"/>
      <w:pPr>
        <w:ind w:left="12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4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A6A0C31"/>
    <w:multiLevelType w:val="hybridMultilevel"/>
    <w:tmpl w:val="D060A2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C05B05"/>
    <w:multiLevelType w:val="hybridMultilevel"/>
    <w:tmpl w:val="ABCAF942"/>
    <w:lvl w:ilvl="0" w:tplc="D2FE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571016"/>
    <w:multiLevelType w:val="hybridMultilevel"/>
    <w:tmpl w:val="9524F8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4E555503"/>
    <w:multiLevelType w:val="hybridMultilevel"/>
    <w:tmpl w:val="9C8E68A8"/>
    <w:lvl w:ilvl="0" w:tplc="4AE6DC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194403"/>
    <w:multiLevelType w:val="hybridMultilevel"/>
    <w:tmpl w:val="522496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C5090D"/>
    <w:multiLevelType w:val="hybridMultilevel"/>
    <w:tmpl w:val="C8D07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AD3262"/>
    <w:multiLevelType w:val="hybridMultilevel"/>
    <w:tmpl w:val="4176C2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8756F4"/>
    <w:multiLevelType w:val="multilevel"/>
    <w:tmpl w:val="17965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4826EF"/>
    <w:multiLevelType w:val="hybridMultilevel"/>
    <w:tmpl w:val="18F25F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022593"/>
    <w:multiLevelType w:val="hybridMultilevel"/>
    <w:tmpl w:val="0E34202E"/>
    <w:lvl w:ilvl="0" w:tplc="E1CE5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55F02888"/>
    <w:multiLevelType w:val="hybridMultilevel"/>
    <w:tmpl w:val="8AD69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346CD"/>
    <w:multiLevelType w:val="hybridMultilevel"/>
    <w:tmpl w:val="A3AC97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CF1571"/>
    <w:multiLevelType w:val="hybridMultilevel"/>
    <w:tmpl w:val="24FE7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0B41B4"/>
    <w:multiLevelType w:val="hybridMultilevel"/>
    <w:tmpl w:val="09708E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2546D7"/>
    <w:multiLevelType w:val="hybridMultilevel"/>
    <w:tmpl w:val="62BAF5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387D54"/>
    <w:multiLevelType w:val="hybridMultilevel"/>
    <w:tmpl w:val="AAA650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5D4EAC"/>
    <w:multiLevelType w:val="hybridMultilevel"/>
    <w:tmpl w:val="1CB6D468"/>
    <w:lvl w:ilvl="0" w:tplc="B7E2EBDC"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6" w15:restartNumberingAfterBreak="0">
    <w:nsid w:val="63782E68"/>
    <w:multiLevelType w:val="hybridMultilevel"/>
    <w:tmpl w:val="95E055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A0CB6"/>
    <w:multiLevelType w:val="hybridMultilevel"/>
    <w:tmpl w:val="CCDCA5AE"/>
    <w:lvl w:ilvl="0" w:tplc="77E030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9D5626"/>
    <w:multiLevelType w:val="multilevel"/>
    <w:tmpl w:val="5908E6F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9" w15:restartNumberingAfterBreak="0">
    <w:nsid w:val="67730087"/>
    <w:multiLevelType w:val="hybridMultilevel"/>
    <w:tmpl w:val="02D290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5130DA"/>
    <w:multiLevelType w:val="hybridMultilevel"/>
    <w:tmpl w:val="E1E6D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8D4EC0"/>
    <w:multiLevelType w:val="hybridMultilevel"/>
    <w:tmpl w:val="FBE41E24"/>
    <w:lvl w:ilvl="0" w:tplc="41607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6F1F38A5"/>
    <w:multiLevelType w:val="hybridMultilevel"/>
    <w:tmpl w:val="CF0442F0"/>
    <w:lvl w:ilvl="0" w:tplc="CB6CA53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F5D10EA"/>
    <w:multiLevelType w:val="hybridMultilevel"/>
    <w:tmpl w:val="F0720052"/>
    <w:lvl w:ilvl="0" w:tplc="0B588440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6" w15:restartNumberingAfterBreak="0">
    <w:nsid w:val="797E227B"/>
    <w:multiLevelType w:val="hybridMultilevel"/>
    <w:tmpl w:val="85601EB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7" w15:restartNumberingAfterBreak="0">
    <w:nsid w:val="7AAD0118"/>
    <w:multiLevelType w:val="hybridMultilevel"/>
    <w:tmpl w:val="22487D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70A7C"/>
    <w:multiLevelType w:val="hybridMultilevel"/>
    <w:tmpl w:val="344476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F408D7"/>
    <w:multiLevelType w:val="hybridMultilevel"/>
    <w:tmpl w:val="AFD860C4"/>
    <w:lvl w:ilvl="0" w:tplc="A1F60972">
      <w:start w:val="2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5"/>
  </w:num>
  <w:num w:numId="4">
    <w:abstractNumId w:val="0"/>
  </w:num>
  <w:num w:numId="5">
    <w:abstractNumId w:val="60"/>
  </w:num>
  <w:num w:numId="6">
    <w:abstractNumId w:val="26"/>
  </w:num>
  <w:num w:numId="7">
    <w:abstractNumId w:val="19"/>
  </w:num>
  <w:num w:numId="8">
    <w:abstractNumId w:val="53"/>
  </w:num>
  <w:num w:numId="9">
    <w:abstractNumId w:val="48"/>
  </w:num>
  <w:num w:numId="10">
    <w:abstractNumId w:val="7"/>
  </w:num>
  <w:num w:numId="11">
    <w:abstractNumId w:val="55"/>
  </w:num>
  <w:num w:numId="12">
    <w:abstractNumId w:val="71"/>
  </w:num>
  <w:num w:numId="13">
    <w:abstractNumId w:val="44"/>
  </w:num>
  <w:num w:numId="14">
    <w:abstractNumId w:val="75"/>
  </w:num>
  <w:num w:numId="15">
    <w:abstractNumId w:val="49"/>
  </w:num>
  <w:num w:numId="16">
    <w:abstractNumId w:val="68"/>
  </w:num>
  <w:num w:numId="17">
    <w:abstractNumId w:val="34"/>
  </w:num>
  <w:num w:numId="18">
    <w:abstractNumId w:val="65"/>
  </w:num>
  <w:num w:numId="19">
    <w:abstractNumId w:val="41"/>
  </w:num>
  <w:num w:numId="20">
    <w:abstractNumId w:val="72"/>
  </w:num>
  <w:num w:numId="21">
    <w:abstractNumId w:val="31"/>
  </w:num>
  <w:num w:numId="22">
    <w:abstractNumId w:val="30"/>
  </w:num>
  <w:num w:numId="23">
    <w:abstractNumId w:val="78"/>
  </w:num>
  <w:num w:numId="24">
    <w:abstractNumId w:val="45"/>
  </w:num>
  <w:num w:numId="25">
    <w:abstractNumId w:val="3"/>
  </w:num>
  <w:num w:numId="26">
    <w:abstractNumId w:val="15"/>
  </w:num>
  <w:num w:numId="27">
    <w:abstractNumId w:val="9"/>
  </w:num>
  <w:num w:numId="28">
    <w:abstractNumId w:val="54"/>
  </w:num>
  <w:num w:numId="29">
    <w:abstractNumId w:val="36"/>
  </w:num>
  <w:num w:numId="30">
    <w:abstractNumId w:val="67"/>
  </w:num>
  <w:num w:numId="31">
    <w:abstractNumId w:val="37"/>
  </w:num>
  <w:num w:numId="32">
    <w:abstractNumId w:val="50"/>
  </w:num>
  <w:num w:numId="33">
    <w:abstractNumId w:val="79"/>
  </w:num>
  <w:num w:numId="34">
    <w:abstractNumId w:val="64"/>
  </w:num>
  <w:num w:numId="35">
    <w:abstractNumId w:val="47"/>
  </w:num>
  <w:num w:numId="36">
    <w:abstractNumId w:val="18"/>
  </w:num>
  <w:num w:numId="37">
    <w:abstractNumId w:val="59"/>
  </w:num>
  <w:num w:numId="38">
    <w:abstractNumId w:val="52"/>
  </w:num>
  <w:num w:numId="39">
    <w:abstractNumId w:val="20"/>
  </w:num>
  <w:num w:numId="40">
    <w:abstractNumId w:val="56"/>
  </w:num>
  <w:num w:numId="41">
    <w:abstractNumId w:val="35"/>
  </w:num>
  <w:num w:numId="42">
    <w:abstractNumId w:val="27"/>
  </w:num>
  <w:num w:numId="43">
    <w:abstractNumId w:val="74"/>
  </w:num>
  <w:num w:numId="44">
    <w:abstractNumId w:val="5"/>
  </w:num>
  <w:num w:numId="45">
    <w:abstractNumId w:val="29"/>
  </w:num>
  <w:num w:numId="46">
    <w:abstractNumId w:val="70"/>
  </w:num>
  <w:num w:numId="47">
    <w:abstractNumId w:val="17"/>
  </w:num>
  <w:num w:numId="48">
    <w:abstractNumId w:val="33"/>
  </w:num>
  <w:num w:numId="49">
    <w:abstractNumId w:val="24"/>
  </w:num>
  <w:num w:numId="50">
    <w:abstractNumId w:val="11"/>
  </w:num>
  <w:num w:numId="51">
    <w:abstractNumId w:val="12"/>
  </w:num>
  <w:num w:numId="52">
    <w:abstractNumId w:val="6"/>
  </w:num>
  <w:num w:numId="53">
    <w:abstractNumId w:val="22"/>
  </w:num>
  <w:num w:numId="54">
    <w:abstractNumId w:val="73"/>
  </w:num>
  <w:num w:numId="55">
    <w:abstractNumId w:val="16"/>
  </w:num>
  <w:num w:numId="56">
    <w:abstractNumId w:val="77"/>
  </w:num>
  <w:num w:numId="57">
    <w:abstractNumId w:val="39"/>
  </w:num>
  <w:num w:numId="58">
    <w:abstractNumId w:val="66"/>
  </w:num>
  <w:num w:numId="59">
    <w:abstractNumId w:val="42"/>
  </w:num>
  <w:num w:numId="60">
    <w:abstractNumId w:val="51"/>
  </w:num>
  <w:num w:numId="61">
    <w:abstractNumId w:val="62"/>
  </w:num>
  <w:num w:numId="62">
    <w:abstractNumId w:val="61"/>
  </w:num>
  <w:num w:numId="63">
    <w:abstractNumId w:val="63"/>
  </w:num>
  <w:num w:numId="64">
    <w:abstractNumId w:val="21"/>
  </w:num>
  <w:num w:numId="65">
    <w:abstractNumId w:val="4"/>
  </w:num>
  <w:num w:numId="66">
    <w:abstractNumId w:val="10"/>
  </w:num>
  <w:num w:numId="67">
    <w:abstractNumId w:val="58"/>
  </w:num>
  <w:num w:numId="68">
    <w:abstractNumId w:val="46"/>
  </w:num>
  <w:num w:numId="69">
    <w:abstractNumId w:val="69"/>
  </w:num>
  <w:num w:numId="70">
    <w:abstractNumId w:val="14"/>
  </w:num>
  <w:num w:numId="71">
    <w:abstractNumId w:val="38"/>
  </w:num>
  <w:num w:numId="72">
    <w:abstractNumId w:val="13"/>
  </w:num>
  <w:num w:numId="73">
    <w:abstractNumId w:val="43"/>
  </w:num>
  <w:num w:numId="74">
    <w:abstractNumId w:val="8"/>
  </w:num>
  <w:num w:numId="75">
    <w:abstractNumId w:val="2"/>
  </w:num>
  <w:num w:numId="76">
    <w:abstractNumId w:val="57"/>
  </w:num>
  <w:num w:numId="77">
    <w:abstractNumId w:val="23"/>
  </w:num>
  <w:num w:numId="78">
    <w:abstractNumId w:val="40"/>
  </w:num>
  <w:num w:numId="79">
    <w:abstractNumId w:val="76"/>
  </w:num>
  <w:num w:numId="80">
    <w:abstractNumId w:val="3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2386"/>
    <w:rsid w:val="00003304"/>
    <w:rsid w:val="00007207"/>
    <w:rsid w:val="00010C72"/>
    <w:rsid w:val="00016C4E"/>
    <w:rsid w:val="000209B9"/>
    <w:rsid w:val="00022744"/>
    <w:rsid w:val="00032079"/>
    <w:rsid w:val="00032384"/>
    <w:rsid w:val="00035F1F"/>
    <w:rsid w:val="00037AAE"/>
    <w:rsid w:val="00040786"/>
    <w:rsid w:val="00040A85"/>
    <w:rsid w:val="00045FE3"/>
    <w:rsid w:val="0004617D"/>
    <w:rsid w:val="0005325B"/>
    <w:rsid w:val="00062715"/>
    <w:rsid w:val="00065D0A"/>
    <w:rsid w:val="000663E4"/>
    <w:rsid w:val="00067E52"/>
    <w:rsid w:val="0007011C"/>
    <w:rsid w:val="000733AE"/>
    <w:rsid w:val="0007391D"/>
    <w:rsid w:val="00080607"/>
    <w:rsid w:val="000806C9"/>
    <w:rsid w:val="00082DDA"/>
    <w:rsid w:val="0008306F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C6CCC"/>
    <w:rsid w:val="000D2C0A"/>
    <w:rsid w:val="000E57FF"/>
    <w:rsid w:val="000E5885"/>
    <w:rsid w:val="000F12CA"/>
    <w:rsid w:val="000F2684"/>
    <w:rsid w:val="000F7DC9"/>
    <w:rsid w:val="0011226C"/>
    <w:rsid w:val="00113BC9"/>
    <w:rsid w:val="00122665"/>
    <w:rsid w:val="00122766"/>
    <w:rsid w:val="00125EC3"/>
    <w:rsid w:val="00127F1A"/>
    <w:rsid w:val="00131316"/>
    <w:rsid w:val="00135E9D"/>
    <w:rsid w:val="001379D8"/>
    <w:rsid w:val="00145FA5"/>
    <w:rsid w:val="00151AB2"/>
    <w:rsid w:val="0015702C"/>
    <w:rsid w:val="001601C0"/>
    <w:rsid w:val="001604A2"/>
    <w:rsid w:val="001638E4"/>
    <w:rsid w:val="00164A02"/>
    <w:rsid w:val="00166555"/>
    <w:rsid w:val="00170D1C"/>
    <w:rsid w:val="0017419A"/>
    <w:rsid w:val="001B2449"/>
    <w:rsid w:val="001B3921"/>
    <w:rsid w:val="001B3F8C"/>
    <w:rsid w:val="001B45DF"/>
    <w:rsid w:val="001B4EF7"/>
    <w:rsid w:val="001B768C"/>
    <w:rsid w:val="001B7F3D"/>
    <w:rsid w:val="001C0B7D"/>
    <w:rsid w:val="001C133B"/>
    <w:rsid w:val="001C283F"/>
    <w:rsid w:val="001C478A"/>
    <w:rsid w:val="001D0306"/>
    <w:rsid w:val="001D1CB5"/>
    <w:rsid w:val="001E2F14"/>
    <w:rsid w:val="001E3A59"/>
    <w:rsid w:val="001E6442"/>
    <w:rsid w:val="001F1894"/>
    <w:rsid w:val="001F2FD1"/>
    <w:rsid w:val="00200C8D"/>
    <w:rsid w:val="002033DA"/>
    <w:rsid w:val="0020430B"/>
    <w:rsid w:val="00211AF6"/>
    <w:rsid w:val="00211BB2"/>
    <w:rsid w:val="00213E08"/>
    <w:rsid w:val="002151B1"/>
    <w:rsid w:val="00220A87"/>
    <w:rsid w:val="00221EF8"/>
    <w:rsid w:val="00236856"/>
    <w:rsid w:val="00245CE6"/>
    <w:rsid w:val="00246C40"/>
    <w:rsid w:val="002600DB"/>
    <w:rsid w:val="00260199"/>
    <w:rsid w:val="00260350"/>
    <w:rsid w:val="002638A5"/>
    <w:rsid w:val="00265C70"/>
    <w:rsid w:val="002667BF"/>
    <w:rsid w:val="00266EA4"/>
    <w:rsid w:val="00267D87"/>
    <w:rsid w:val="0027502A"/>
    <w:rsid w:val="00275ED5"/>
    <w:rsid w:val="00276271"/>
    <w:rsid w:val="00276AB9"/>
    <w:rsid w:val="00276D97"/>
    <w:rsid w:val="00287D22"/>
    <w:rsid w:val="00296892"/>
    <w:rsid w:val="002975BB"/>
    <w:rsid w:val="002A23DD"/>
    <w:rsid w:val="002A6790"/>
    <w:rsid w:val="002B27B9"/>
    <w:rsid w:val="002C00EB"/>
    <w:rsid w:val="002C0734"/>
    <w:rsid w:val="002C2CAA"/>
    <w:rsid w:val="002C43D5"/>
    <w:rsid w:val="002C6A4E"/>
    <w:rsid w:val="002D359F"/>
    <w:rsid w:val="002D42F1"/>
    <w:rsid w:val="002D72D9"/>
    <w:rsid w:val="002D7B28"/>
    <w:rsid w:val="002E59BE"/>
    <w:rsid w:val="002E7FC3"/>
    <w:rsid w:val="002F06E9"/>
    <w:rsid w:val="002F197E"/>
    <w:rsid w:val="002F1D75"/>
    <w:rsid w:val="002F46A5"/>
    <w:rsid w:val="002F6008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2D0"/>
    <w:rsid w:val="00323DB1"/>
    <w:rsid w:val="00325936"/>
    <w:rsid w:val="00326D2B"/>
    <w:rsid w:val="003275ED"/>
    <w:rsid w:val="00327A67"/>
    <w:rsid w:val="00333F7F"/>
    <w:rsid w:val="00335F7C"/>
    <w:rsid w:val="003364A1"/>
    <w:rsid w:val="003408B8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1A81"/>
    <w:rsid w:val="00393708"/>
    <w:rsid w:val="003979FE"/>
    <w:rsid w:val="00397B54"/>
    <w:rsid w:val="003A32E4"/>
    <w:rsid w:val="003A4D47"/>
    <w:rsid w:val="003A6D99"/>
    <w:rsid w:val="003A785D"/>
    <w:rsid w:val="003B059F"/>
    <w:rsid w:val="003B2DB3"/>
    <w:rsid w:val="003B3C1D"/>
    <w:rsid w:val="003B4B06"/>
    <w:rsid w:val="003B5078"/>
    <w:rsid w:val="003B6CE9"/>
    <w:rsid w:val="003C3807"/>
    <w:rsid w:val="003C70C8"/>
    <w:rsid w:val="003C721A"/>
    <w:rsid w:val="003D0A01"/>
    <w:rsid w:val="003D3952"/>
    <w:rsid w:val="003D5947"/>
    <w:rsid w:val="003E0570"/>
    <w:rsid w:val="003E5DDB"/>
    <w:rsid w:val="003E6120"/>
    <w:rsid w:val="003E6E94"/>
    <w:rsid w:val="003E6F39"/>
    <w:rsid w:val="003E70CA"/>
    <w:rsid w:val="003E719E"/>
    <w:rsid w:val="003F161E"/>
    <w:rsid w:val="003F2ABB"/>
    <w:rsid w:val="003F7A5A"/>
    <w:rsid w:val="004004BC"/>
    <w:rsid w:val="0040372A"/>
    <w:rsid w:val="004101F4"/>
    <w:rsid w:val="004105F2"/>
    <w:rsid w:val="00411B3C"/>
    <w:rsid w:val="00414ECC"/>
    <w:rsid w:val="00417AF4"/>
    <w:rsid w:val="0042016E"/>
    <w:rsid w:val="00424CB3"/>
    <w:rsid w:val="004272B3"/>
    <w:rsid w:val="00431CE9"/>
    <w:rsid w:val="004335A1"/>
    <w:rsid w:val="00436F9E"/>
    <w:rsid w:val="00441D33"/>
    <w:rsid w:val="004428A5"/>
    <w:rsid w:val="00443B94"/>
    <w:rsid w:val="00444546"/>
    <w:rsid w:val="00452CDD"/>
    <w:rsid w:val="00454D51"/>
    <w:rsid w:val="004573EE"/>
    <w:rsid w:val="00465254"/>
    <w:rsid w:val="00473FC9"/>
    <w:rsid w:val="00482385"/>
    <w:rsid w:val="0048324E"/>
    <w:rsid w:val="00492032"/>
    <w:rsid w:val="004935B2"/>
    <w:rsid w:val="004953D0"/>
    <w:rsid w:val="004A2797"/>
    <w:rsid w:val="004A37BB"/>
    <w:rsid w:val="004B2FA3"/>
    <w:rsid w:val="004B43BF"/>
    <w:rsid w:val="004B732E"/>
    <w:rsid w:val="004C359E"/>
    <w:rsid w:val="004C42EF"/>
    <w:rsid w:val="004C7EE5"/>
    <w:rsid w:val="004D4022"/>
    <w:rsid w:val="004E22D2"/>
    <w:rsid w:val="004E3941"/>
    <w:rsid w:val="004E4084"/>
    <w:rsid w:val="004E65C1"/>
    <w:rsid w:val="004E7D69"/>
    <w:rsid w:val="004F38AF"/>
    <w:rsid w:val="005001D2"/>
    <w:rsid w:val="00501644"/>
    <w:rsid w:val="005017AA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47222"/>
    <w:rsid w:val="00552FB8"/>
    <w:rsid w:val="00565C41"/>
    <w:rsid w:val="00567D1E"/>
    <w:rsid w:val="005941BA"/>
    <w:rsid w:val="005A1778"/>
    <w:rsid w:val="005A1FCE"/>
    <w:rsid w:val="005A20E1"/>
    <w:rsid w:val="005A2112"/>
    <w:rsid w:val="005A39B3"/>
    <w:rsid w:val="005A45E1"/>
    <w:rsid w:val="005A6793"/>
    <w:rsid w:val="005C74F6"/>
    <w:rsid w:val="005D422A"/>
    <w:rsid w:val="005E3725"/>
    <w:rsid w:val="005E6DEE"/>
    <w:rsid w:val="005F747D"/>
    <w:rsid w:val="005F7A49"/>
    <w:rsid w:val="006000F9"/>
    <w:rsid w:val="0060196C"/>
    <w:rsid w:val="00604B90"/>
    <w:rsid w:val="0060519B"/>
    <w:rsid w:val="0061142A"/>
    <w:rsid w:val="006158B7"/>
    <w:rsid w:val="00615CBE"/>
    <w:rsid w:val="00617F80"/>
    <w:rsid w:val="00620937"/>
    <w:rsid w:val="006219FD"/>
    <w:rsid w:val="00623075"/>
    <w:rsid w:val="00624750"/>
    <w:rsid w:val="00624799"/>
    <w:rsid w:val="00643A77"/>
    <w:rsid w:val="006470A2"/>
    <w:rsid w:val="00651D76"/>
    <w:rsid w:val="00652FC7"/>
    <w:rsid w:val="0065498F"/>
    <w:rsid w:val="0065710F"/>
    <w:rsid w:val="0066143A"/>
    <w:rsid w:val="00662CAD"/>
    <w:rsid w:val="006638AE"/>
    <w:rsid w:val="00671221"/>
    <w:rsid w:val="00681C05"/>
    <w:rsid w:val="00685982"/>
    <w:rsid w:val="006861A5"/>
    <w:rsid w:val="00686EA5"/>
    <w:rsid w:val="0068773B"/>
    <w:rsid w:val="006908EF"/>
    <w:rsid w:val="00691B92"/>
    <w:rsid w:val="006934D9"/>
    <w:rsid w:val="00693CCB"/>
    <w:rsid w:val="006965FB"/>
    <w:rsid w:val="00696902"/>
    <w:rsid w:val="006B0D46"/>
    <w:rsid w:val="006C359C"/>
    <w:rsid w:val="006C7040"/>
    <w:rsid w:val="006D048C"/>
    <w:rsid w:val="006D0E0C"/>
    <w:rsid w:val="006D195A"/>
    <w:rsid w:val="006D5F45"/>
    <w:rsid w:val="006D6136"/>
    <w:rsid w:val="006E21D8"/>
    <w:rsid w:val="006E3BA7"/>
    <w:rsid w:val="006E7D5F"/>
    <w:rsid w:val="006F24B1"/>
    <w:rsid w:val="006F30A5"/>
    <w:rsid w:val="006F3D5B"/>
    <w:rsid w:val="006F6F54"/>
    <w:rsid w:val="007131A7"/>
    <w:rsid w:val="007204D3"/>
    <w:rsid w:val="0072310C"/>
    <w:rsid w:val="00723BB9"/>
    <w:rsid w:val="0072667C"/>
    <w:rsid w:val="00735DB1"/>
    <w:rsid w:val="0073645E"/>
    <w:rsid w:val="007431A9"/>
    <w:rsid w:val="007508BA"/>
    <w:rsid w:val="00763D44"/>
    <w:rsid w:val="007641B8"/>
    <w:rsid w:val="007729DF"/>
    <w:rsid w:val="00780A5D"/>
    <w:rsid w:val="007844F4"/>
    <w:rsid w:val="00784A72"/>
    <w:rsid w:val="007860ED"/>
    <w:rsid w:val="00790002"/>
    <w:rsid w:val="0079448A"/>
    <w:rsid w:val="00795654"/>
    <w:rsid w:val="0079756D"/>
    <w:rsid w:val="007A1824"/>
    <w:rsid w:val="007A6392"/>
    <w:rsid w:val="007A667F"/>
    <w:rsid w:val="007A765F"/>
    <w:rsid w:val="007B0AC9"/>
    <w:rsid w:val="007B3129"/>
    <w:rsid w:val="007B32EB"/>
    <w:rsid w:val="007B4933"/>
    <w:rsid w:val="007C18C6"/>
    <w:rsid w:val="007C4928"/>
    <w:rsid w:val="007C4CA0"/>
    <w:rsid w:val="007C74D5"/>
    <w:rsid w:val="007D722B"/>
    <w:rsid w:val="007D7C8E"/>
    <w:rsid w:val="007E0E0B"/>
    <w:rsid w:val="007E132F"/>
    <w:rsid w:val="007E5457"/>
    <w:rsid w:val="007E696E"/>
    <w:rsid w:val="007E7C3E"/>
    <w:rsid w:val="007E7E25"/>
    <w:rsid w:val="007F0DA4"/>
    <w:rsid w:val="007F33B8"/>
    <w:rsid w:val="007F7069"/>
    <w:rsid w:val="00801E5C"/>
    <w:rsid w:val="00804E4B"/>
    <w:rsid w:val="0080663F"/>
    <w:rsid w:val="008109C2"/>
    <w:rsid w:val="008130D5"/>
    <w:rsid w:val="00813ABA"/>
    <w:rsid w:val="00823CF7"/>
    <w:rsid w:val="00824F01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6203"/>
    <w:rsid w:val="00852FFA"/>
    <w:rsid w:val="00856560"/>
    <w:rsid w:val="00862F78"/>
    <w:rsid w:val="00872C33"/>
    <w:rsid w:val="00873656"/>
    <w:rsid w:val="00880C42"/>
    <w:rsid w:val="00881537"/>
    <w:rsid w:val="00881983"/>
    <w:rsid w:val="00891D18"/>
    <w:rsid w:val="00891FC2"/>
    <w:rsid w:val="00892EAE"/>
    <w:rsid w:val="008A3271"/>
    <w:rsid w:val="008A4C80"/>
    <w:rsid w:val="008A5EFD"/>
    <w:rsid w:val="008B5588"/>
    <w:rsid w:val="008C0DC6"/>
    <w:rsid w:val="008C11F3"/>
    <w:rsid w:val="008C274D"/>
    <w:rsid w:val="008D133E"/>
    <w:rsid w:val="008D2968"/>
    <w:rsid w:val="008D7844"/>
    <w:rsid w:val="008E14C9"/>
    <w:rsid w:val="008E35AE"/>
    <w:rsid w:val="008E4026"/>
    <w:rsid w:val="008F1BD6"/>
    <w:rsid w:val="008F2371"/>
    <w:rsid w:val="008F434D"/>
    <w:rsid w:val="008F4BF9"/>
    <w:rsid w:val="008F7886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3CE6"/>
    <w:rsid w:val="00922525"/>
    <w:rsid w:val="00922CCA"/>
    <w:rsid w:val="00923505"/>
    <w:rsid w:val="009248BE"/>
    <w:rsid w:val="00933C7E"/>
    <w:rsid w:val="00935FFD"/>
    <w:rsid w:val="00941C18"/>
    <w:rsid w:val="0095042F"/>
    <w:rsid w:val="00952283"/>
    <w:rsid w:val="009547C8"/>
    <w:rsid w:val="00954BE3"/>
    <w:rsid w:val="00965083"/>
    <w:rsid w:val="00965B99"/>
    <w:rsid w:val="0096748F"/>
    <w:rsid w:val="009674B5"/>
    <w:rsid w:val="00967867"/>
    <w:rsid w:val="009708A8"/>
    <w:rsid w:val="0097220A"/>
    <w:rsid w:val="009739B7"/>
    <w:rsid w:val="009761BC"/>
    <w:rsid w:val="00976624"/>
    <w:rsid w:val="0098006A"/>
    <w:rsid w:val="0098295E"/>
    <w:rsid w:val="00986F5B"/>
    <w:rsid w:val="009A3FDB"/>
    <w:rsid w:val="009A4C0E"/>
    <w:rsid w:val="009B4921"/>
    <w:rsid w:val="009B6EC7"/>
    <w:rsid w:val="009C45AE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3035"/>
    <w:rsid w:val="009F44ED"/>
    <w:rsid w:val="009F4580"/>
    <w:rsid w:val="009F7A31"/>
    <w:rsid w:val="00A002D3"/>
    <w:rsid w:val="00A04A26"/>
    <w:rsid w:val="00A0643F"/>
    <w:rsid w:val="00A12379"/>
    <w:rsid w:val="00A12607"/>
    <w:rsid w:val="00A15622"/>
    <w:rsid w:val="00A159B5"/>
    <w:rsid w:val="00A222BA"/>
    <w:rsid w:val="00A23E05"/>
    <w:rsid w:val="00A240D6"/>
    <w:rsid w:val="00A26D2B"/>
    <w:rsid w:val="00A272EA"/>
    <w:rsid w:val="00A3157B"/>
    <w:rsid w:val="00A31C24"/>
    <w:rsid w:val="00A35CFB"/>
    <w:rsid w:val="00A3635A"/>
    <w:rsid w:val="00A370AC"/>
    <w:rsid w:val="00A46E86"/>
    <w:rsid w:val="00A47C33"/>
    <w:rsid w:val="00A5546A"/>
    <w:rsid w:val="00A56360"/>
    <w:rsid w:val="00A61C84"/>
    <w:rsid w:val="00A64208"/>
    <w:rsid w:val="00A65BE9"/>
    <w:rsid w:val="00A71A59"/>
    <w:rsid w:val="00A74DFB"/>
    <w:rsid w:val="00A764DE"/>
    <w:rsid w:val="00A7688E"/>
    <w:rsid w:val="00A801BF"/>
    <w:rsid w:val="00A81B45"/>
    <w:rsid w:val="00A84779"/>
    <w:rsid w:val="00A85F23"/>
    <w:rsid w:val="00A8766E"/>
    <w:rsid w:val="00A9018D"/>
    <w:rsid w:val="00A911BC"/>
    <w:rsid w:val="00A91C16"/>
    <w:rsid w:val="00A92B43"/>
    <w:rsid w:val="00A93C50"/>
    <w:rsid w:val="00A9496F"/>
    <w:rsid w:val="00A9614E"/>
    <w:rsid w:val="00A96FF1"/>
    <w:rsid w:val="00AA1465"/>
    <w:rsid w:val="00AB074F"/>
    <w:rsid w:val="00AB404D"/>
    <w:rsid w:val="00AB782D"/>
    <w:rsid w:val="00AC0C81"/>
    <w:rsid w:val="00AC5470"/>
    <w:rsid w:val="00AC59DC"/>
    <w:rsid w:val="00AC70EB"/>
    <w:rsid w:val="00AE18FF"/>
    <w:rsid w:val="00AE5625"/>
    <w:rsid w:val="00AF1D01"/>
    <w:rsid w:val="00B042D0"/>
    <w:rsid w:val="00B12741"/>
    <w:rsid w:val="00B1570C"/>
    <w:rsid w:val="00B2143E"/>
    <w:rsid w:val="00B21463"/>
    <w:rsid w:val="00B22B1C"/>
    <w:rsid w:val="00B32898"/>
    <w:rsid w:val="00B3461B"/>
    <w:rsid w:val="00B361D4"/>
    <w:rsid w:val="00B40106"/>
    <w:rsid w:val="00B41488"/>
    <w:rsid w:val="00B42382"/>
    <w:rsid w:val="00B46756"/>
    <w:rsid w:val="00B50000"/>
    <w:rsid w:val="00B500CA"/>
    <w:rsid w:val="00B5051F"/>
    <w:rsid w:val="00B56020"/>
    <w:rsid w:val="00B5726F"/>
    <w:rsid w:val="00B64BEF"/>
    <w:rsid w:val="00B66788"/>
    <w:rsid w:val="00B67897"/>
    <w:rsid w:val="00B70771"/>
    <w:rsid w:val="00B709B0"/>
    <w:rsid w:val="00B746D5"/>
    <w:rsid w:val="00B75271"/>
    <w:rsid w:val="00B75835"/>
    <w:rsid w:val="00B75F20"/>
    <w:rsid w:val="00B81CF2"/>
    <w:rsid w:val="00B845BD"/>
    <w:rsid w:val="00B868A0"/>
    <w:rsid w:val="00B86DBA"/>
    <w:rsid w:val="00B909E9"/>
    <w:rsid w:val="00B91413"/>
    <w:rsid w:val="00BA1B7F"/>
    <w:rsid w:val="00BB45CE"/>
    <w:rsid w:val="00BB667E"/>
    <w:rsid w:val="00BC0634"/>
    <w:rsid w:val="00BC0B1C"/>
    <w:rsid w:val="00BC2EE4"/>
    <w:rsid w:val="00BC33E5"/>
    <w:rsid w:val="00BC3473"/>
    <w:rsid w:val="00BC73F0"/>
    <w:rsid w:val="00BD1C54"/>
    <w:rsid w:val="00BD2A90"/>
    <w:rsid w:val="00BD312C"/>
    <w:rsid w:val="00BE29DC"/>
    <w:rsid w:val="00BE39FC"/>
    <w:rsid w:val="00BE6860"/>
    <w:rsid w:val="00BE79E8"/>
    <w:rsid w:val="00BF0518"/>
    <w:rsid w:val="00BF4078"/>
    <w:rsid w:val="00BF498D"/>
    <w:rsid w:val="00BF666E"/>
    <w:rsid w:val="00BF7C16"/>
    <w:rsid w:val="00C0002D"/>
    <w:rsid w:val="00C04EA7"/>
    <w:rsid w:val="00C05CB7"/>
    <w:rsid w:val="00C06CB3"/>
    <w:rsid w:val="00C10B0F"/>
    <w:rsid w:val="00C15564"/>
    <w:rsid w:val="00C1722F"/>
    <w:rsid w:val="00C21BD2"/>
    <w:rsid w:val="00C27558"/>
    <w:rsid w:val="00C318A0"/>
    <w:rsid w:val="00C32DBF"/>
    <w:rsid w:val="00C3563B"/>
    <w:rsid w:val="00C37003"/>
    <w:rsid w:val="00C37BAE"/>
    <w:rsid w:val="00C4415C"/>
    <w:rsid w:val="00C44231"/>
    <w:rsid w:val="00C47921"/>
    <w:rsid w:val="00C47DBE"/>
    <w:rsid w:val="00C512E4"/>
    <w:rsid w:val="00C517CB"/>
    <w:rsid w:val="00C65061"/>
    <w:rsid w:val="00C656A0"/>
    <w:rsid w:val="00C81477"/>
    <w:rsid w:val="00C818DE"/>
    <w:rsid w:val="00C85E63"/>
    <w:rsid w:val="00C8603C"/>
    <w:rsid w:val="00C92A0B"/>
    <w:rsid w:val="00C94A2F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C3765"/>
    <w:rsid w:val="00CC7FA7"/>
    <w:rsid w:val="00CD02D8"/>
    <w:rsid w:val="00CD4870"/>
    <w:rsid w:val="00CD7D33"/>
    <w:rsid w:val="00CE0152"/>
    <w:rsid w:val="00CE2BDB"/>
    <w:rsid w:val="00CE3F71"/>
    <w:rsid w:val="00CE7837"/>
    <w:rsid w:val="00CE7886"/>
    <w:rsid w:val="00CE7B3C"/>
    <w:rsid w:val="00CF1354"/>
    <w:rsid w:val="00CF1B98"/>
    <w:rsid w:val="00CF55B3"/>
    <w:rsid w:val="00CF6D10"/>
    <w:rsid w:val="00D07D29"/>
    <w:rsid w:val="00D12DAA"/>
    <w:rsid w:val="00D2226A"/>
    <w:rsid w:val="00D22594"/>
    <w:rsid w:val="00D320C7"/>
    <w:rsid w:val="00D40102"/>
    <w:rsid w:val="00D4116C"/>
    <w:rsid w:val="00D76515"/>
    <w:rsid w:val="00D76DA1"/>
    <w:rsid w:val="00D777A2"/>
    <w:rsid w:val="00D7792D"/>
    <w:rsid w:val="00D843A0"/>
    <w:rsid w:val="00D85745"/>
    <w:rsid w:val="00D86870"/>
    <w:rsid w:val="00D9398B"/>
    <w:rsid w:val="00DA5908"/>
    <w:rsid w:val="00DC272A"/>
    <w:rsid w:val="00DC364C"/>
    <w:rsid w:val="00DC4471"/>
    <w:rsid w:val="00DC45F2"/>
    <w:rsid w:val="00DD4CAF"/>
    <w:rsid w:val="00DE1ACC"/>
    <w:rsid w:val="00DE1AEF"/>
    <w:rsid w:val="00DE44F8"/>
    <w:rsid w:val="00DE7D49"/>
    <w:rsid w:val="00DF1805"/>
    <w:rsid w:val="00DF189B"/>
    <w:rsid w:val="00DF323D"/>
    <w:rsid w:val="00DF51AB"/>
    <w:rsid w:val="00DF53AD"/>
    <w:rsid w:val="00DF53B9"/>
    <w:rsid w:val="00DF5C55"/>
    <w:rsid w:val="00DF7A47"/>
    <w:rsid w:val="00E01025"/>
    <w:rsid w:val="00E05040"/>
    <w:rsid w:val="00E10B0C"/>
    <w:rsid w:val="00E170FC"/>
    <w:rsid w:val="00E2262E"/>
    <w:rsid w:val="00E322D9"/>
    <w:rsid w:val="00E44DF1"/>
    <w:rsid w:val="00E46FB5"/>
    <w:rsid w:val="00E50895"/>
    <w:rsid w:val="00E50DCF"/>
    <w:rsid w:val="00E53AC5"/>
    <w:rsid w:val="00E567F3"/>
    <w:rsid w:val="00E56917"/>
    <w:rsid w:val="00E57033"/>
    <w:rsid w:val="00E6302D"/>
    <w:rsid w:val="00E673BB"/>
    <w:rsid w:val="00E71114"/>
    <w:rsid w:val="00E71B4C"/>
    <w:rsid w:val="00E73352"/>
    <w:rsid w:val="00E76B6B"/>
    <w:rsid w:val="00E9429B"/>
    <w:rsid w:val="00EA009D"/>
    <w:rsid w:val="00EA0E28"/>
    <w:rsid w:val="00EA1262"/>
    <w:rsid w:val="00EA1989"/>
    <w:rsid w:val="00EA2023"/>
    <w:rsid w:val="00EA3249"/>
    <w:rsid w:val="00EA4D9D"/>
    <w:rsid w:val="00EA52EB"/>
    <w:rsid w:val="00EA58D2"/>
    <w:rsid w:val="00EA5ADE"/>
    <w:rsid w:val="00EA73B0"/>
    <w:rsid w:val="00EB5B61"/>
    <w:rsid w:val="00EC112C"/>
    <w:rsid w:val="00EC4169"/>
    <w:rsid w:val="00EC43D8"/>
    <w:rsid w:val="00EC5D2D"/>
    <w:rsid w:val="00ED1301"/>
    <w:rsid w:val="00ED3172"/>
    <w:rsid w:val="00ED31BB"/>
    <w:rsid w:val="00ED766B"/>
    <w:rsid w:val="00EE39A7"/>
    <w:rsid w:val="00EE618E"/>
    <w:rsid w:val="00EE78BC"/>
    <w:rsid w:val="00EF2415"/>
    <w:rsid w:val="00EF4D12"/>
    <w:rsid w:val="00EF5F30"/>
    <w:rsid w:val="00F15231"/>
    <w:rsid w:val="00F1622F"/>
    <w:rsid w:val="00F17459"/>
    <w:rsid w:val="00F20479"/>
    <w:rsid w:val="00F2189D"/>
    <w:rsid w:val="00F22A44"/>
    <w:rsid w:val="00F3405A"/>
    <w:rsid w:val="00F40FD4"/>
    <w:rsid w:val="00F41B48"/>
    <w:rsid w:val="00F445A8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2F49"/>
    <w:rsid w:val="00FB353D"/>
    <w:rsid w:val="00FB4A81"/>
    <w:rsid w:val="00FB7C21"/>
    <w:rsid w:val="00FC0E64"/>
    <w:rsid w:val="00FC41BE"/>
    <w:rsid w:val="00FD02BA"/>
    <w:rsid w:val="00FD15B2"/>
    <w:rsid w:val="00FD22EF"/>
    <w:rsid w:val="00FD2AEF"/>
    <w:rsid w:val="00FD6A68"/>
    <w:rsid w:val="00FE313A"/>
    <w:rsid w:val="00FF07A0"/>
    <w:rsid w:val="00FF0F48"/>
    <w:rsid w:val="00FF27AB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1DE7DEBC-93DE-4E08-9770-0F48396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57"/>
    <w:rPr>
      <w:rFonts w:eastAsia="Times New Roman"/>
      <w:sz w:val="24"/>
      <w:szCs w:val="24"/>
      <w:lang w:val="uk-UA" w:eastAsia="ja-JP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ind w:firstLine="851"/>
    </w:pPr>
    <w:rPr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jc w:val="center"/>
    </w:pPr>
    <w:rPr>
      <w:rFonts w:ascii="Arial" w:hAnsi="Arial"/>
      <w:b/>
      <w:kern w:val="28"/>
      <w:sz w:val="16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jc w:val="center"/>
    </w:pPr>
    <w:rPr>
      <w:rFonts w:ascii="Arial" w:hAnsi="Arial"/>
      <w:sz w:val="18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jc w:val="center"/>
    </w:pPr>
    <w:rPr>
      <w:rFonts w:ascii="Arial" w:hAnsi="Arial"/>
      <w:sz w:val="16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ind w:firstLine="340"/>
      <w:jc w:val="center"/>
    </w:pPr>
    <w:rPr>
      <w:rFonts w:ascii="Peterburg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F445A8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F40FD4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3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10629</TotalTime>
  <Pages>13</Pages>
  <Words>1417</Words>
  <Characters>8079</Characters>
  <Application>Microsoft Office Word</Application>
  <DocSecurity>0</DocSecurity>
  <Lines>67</Lines>
  <Paragraphs>18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Роман Шарковський</cp:lastModifiedBy>
  <cp:revision>34</cp:revision>
  <cp:lastPrinted>2024-08-28T15:27:00Z</cp:lastPrinted>
  <dcterms:created xsi:type="dcterms:W3CDTF">2018-06-18T19:06:00Z</dcterms:created>
  <dcterms:modified xsi:type="dcterms:W3CDTF">2024-08-29T06:32:00Z</dcterms:modified>
</cp:coreProperties>
</file>